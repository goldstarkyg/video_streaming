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E0E3DC" w14:textId="056F8046" w:rsidR="00577F54" w:rsidRPr="00082409" w:rsidRDefault="00814621" w:rsidP="00646963">
      <w:pPr>
        <w:pStyle w:val="11BodyText"/>
        <w:ind w:left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Site </w:t>
      </w:r>
      <w:proofErr w:type="spellStart"/>
      <w:proofErr w:type="gramStart"/>
      <w:r>
        <w:rPr>
          <w:rFonts w:asciiTheme="minorHAnsi" w:hAnsiTheme="minorHAnsi" w:cstheme="minorHAnsi"/>
        </w:rPr>
        <w:t>url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  <w:r>
        <w:rPr>
          <w:rFonts w:asciiTheme="minorHAnsi" w:hAnsiTheme="minorHAnsi" w:cstheme="minorHAnsi"/>
        </w:rPr>
        <w:t xml:space="preserve"> dev.aflix.tv</w:t>
      </w:r>
    </w:p>
    <w:p w14:paraId="69CD099C" w14:textId="25F3101C" w:rsidR="00E06566" w:rsidRDefault="00E06566" w:rsidP="00E06566">
      <w:pPr>
        <w:pStyle w:val="Heading1"/>
      </w:pPr>
      <w:r>
        <w:t>Detailed Reporting</w:t>
      </w:r>
    </w:p>
    <w:p w14:paraId="78BDC9F3" w14:textId="12C6E6B0" w:rsidR="00E06566" w:rsidRDefault="00E06566" w:rsidP="00E06566">
      <w:pPr>
        <w:pStyle w:val="BodyText"/>
        <w:ind w:left="0"/>
        <w:rPr>
          <w:lang w:eastAsia="en-US"/>
        </w:rPr>
      </w:pPr>
      <w:r>
        <w:rPr>
          <w:lang w:eastAsia="en-US"/>
        </w:rPr>
        <w:t>Login as admin</w:t>
      </w:r>
    </w:p>
    <w:p w14:paraId="3AC42B88" w14:textId="0400CCC7" w:rsidR="00E06566" w:rsidRDefault="00E06566" w:rsidP="00E06566">
      <w:pPr>
        <w:pStyle w:val="BodyText"/>
        <w:ind w:left="0"/>
        <w:rPr>
          <w:lang w:eastAsia="en-US"/>
        </w:rPr>
      </w:pPr>
      <w:hyperlink r:id="rId11" w:history="1">
        <w:r w:rsidRPr="00532E30">
          <w:rPr>
            <w:rStyle w:val="Hyperlink"/>
            <w:rFonts w:ascii="Arial" w:hAnsi="Arial"/>
            <w:lang w:eastAsia="en-US"/>
          </w:rPr>
          <w:t>http://dev.aflix.tv/admin</w:t>
        </w:r>
      </w:hyperlink>
    </w:p>
    <w:p w14:paraId="7E24F18E" w14:textId="77777777" w:rsidR="00E06566" w:rsidRDefault="00E06566" w:rsidP="00E06566">
      <w:pPr>
        <w:pStyle w:val="BodyText"/>
        <w:ind w:left="0"/>
        <w:rPr>
          <w:lang w:eastAsia="en-US"/>
        </w:rPr>
      </w:pPr>
    </w:p>
    <w:p w14:paraId="2DBC98DB" w14:textId="55FFA3D8" w:rsidR="00E06566" w:rsidRDefault="0066458C" w:rsidP="00E06566">
      <w:pPr>
        <w:pStyle w:val="BodyText"/>
        <w:ind w:left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215DBF87" wp14:editId="21E5083C">
            <wp:extent cx="6012815" cy="1900555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191D" w14:textId="0533AABF" w:rsidR="003B4723" w:rsidRDefault="003B4723" w:rsidP="00E06566">
      <w:pPr>
        <w:pStyle w:val="BodyText"/>
        <w:ind w:left="0"/>
        <w:rPr>
          <w:lang w:eastAsia="en-US"/>
        </w:rPr>
      </w:pPr>
      <w:proofErr w:type="spellStart"/>
      <w:proofErr w:type="gramStart"/>
      <w:r>
        <w:rPr>
          <w:lang w:eastAsia="en-US"/>
        </w:rPr>
        <w:t>url</w:t>
      </w:r>
      <w:proofErr w:type="spellEnd"/>
      <w:proofErr w:type="gramEnd"/>
    </w:p>
    <w:p w14:paraId="1133A452" w14:textId="40D66D4D" w:rsidR="003B4723" w:rsidRDefault="003B4723" w:rsidP="00E06566">
      <w:pPr>
        <w:pStyle w:val="BodyText"/>
        <w:ind w:left="0"/>
        <w:rPr>
          <w:lang w:eastAsia="en-US"/>
        </w:rPr>
      </w:pPr>
      <w:hyperlink r:id="rId13" w:history="1">
        <w:r w:rsidRPr="00532E30">
          <w:rPr>
            <w:rStyle w:val="Hyperlink"/>
            <w:rFonts w:ascii="Arial" w:hAnsi="Arial"/>
            <w:lang w:eastAsia="en-US"/>
          </w:rPr>
          <w:t>http://dev.aflix.tv/admin/viewershipdashboard</w:t>
        </w:r>
      </w:hyperlink>
    </w:p>
    <w:p w14:paraId="34D03D26" w14:textId="77777777" w:rsidR="003B4723" w:rsidRDefault="003B4723" w:rsidP="00E06566">
      <w:pPr>
        <w:pStyle w:val="BodyText"/>
        <w:ind w:left="0"/>
        <w:rPr>
          <w:lang w:eastAsia="en-US"/>
        </w:rPr>
      </w:pPr>
    </w:p>
    <w:p w14:paraId="7D2BE97A" w14:textId="233CE466" w:rsidR="003B4723" w:rsidRDefault="003B4723" w:rsidP="00E06566">
      <w:pPr>
        <w:pStyle w:val="BodyText"/>
        <w:ind w:left="0"/>
        <w:rPr>
          <w:lang w:eastAsia="en-US"/>
        </w:rPr>
      </w:pPr>
      <w:r>
        <w:rPr>
          <w:noProof/>
          <w:lang w:eastAsia="en-US"/>
        </w:rPr>
        <w:drawing>
          <wp:inline distT="0" distB="0" distL="0" distR="0" wp14:anchorId="7212D759" wp14:editId="320A3E33">
            <wp:extent cx="6012815" cy="297624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orting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1639" w14:textId="77777777" w:rsidR="003B4723" w:rsidRDefault="003B4723" w:rsidP="00E06566">
      <w:pPr>
        <w:pStyle w:val="BodyText"/>
        <w:ind w:left="0"/>
        <w:rPr>
          <w:lang w:eastAsia="en-US"/>
        </w:rPr>
      </w:pPr>
    </w:p>
    <w:p w14:paraId="4DA8E53A" w14:textId="069F3082" w:rsidR="003B4723" w:rsidRDefault="00F934BB" w:rsidP="00E06566">
      <w:pPr>
        <w:pStyle w:val="BodyText"/>
        <w:ind w:left="0"/>
        <w:rPr>
          <w:lang w:eastAsia="en-US"/>
        </w:rPr>
      </w:pPr>
      <w:r>
        <w:rPr>
          <w:lang w:eastAsia="en-US"/>
        </w:rPr>
        <w:t>When login as contributor, should only be filtered by his own videos</w:t>
      </w:r>
    </w:p>
    <w:p w14:paraId="5BC3EE70" w14:textId="77777777" w:rsidR="00F934BB" w:rsidRDefault="00F934BB" w:rsidP="00E06566">
      <w:pPr>
        <w:pStyle w:val="BodyText"/>
        <w:ind w:left="0"/>
        <w:rPr>
          <w:lang w:eastAsia="en-US"/>
        </w:rPr>
      </w:pPr>
    </w:p>
    <w:p w14:paraId="24149B55" w14:textId="3BCAE618" w:rsidR="00F934BB" w:rsidRDefault="00F934BB" w:rsidP="00E06566">
      <w:pPr>
        <w:pStyle w:val="BodyText"/>
        <w:ind w:left="0"/>
        <w:rPr>
          <w:lang w:eastAsia="en-US"/>
        </w:rPr>
      </w:pPr>
      <w:r>
        <w:rPr>
          <w:lang w:eastAsia="en-US"/>
        </w:rPr>
        <w:t>Total views must tally with the distributed views</w:t>
      </w:r>
    </w:p>
    <w:p w14:paraId="2C25A8D6" w14:textId="5D1DDBC5" w:rsidR="00F934BB" w:rsidRDefault="00C534A1" w:rsidP="00E06566">
      <w:pPr>
        <w:pStyle w:val="BodyText"/>
        <w:ind w:left="0"/>
        <w:rPr>
          <w:lang w:eastAsia="en-US"/>
        </w:rPr>
      </w:pPr>
      <w:proofErr w:type="spellStart"/>
      <w:proofErr w:type="gramStart"/>
      <w:r>
        <w:rPr>
          <w:lang w:eastAsia="en-US"/>
        </w:rPr>
        <w:t>url</w:t>
      </w:r>
      <w:proofErr w:type="spellEnd"/>
      <w:proofErr w:type="gramEnd"/>
    </w:p>
    <w:p w14:paraId="4A5C971C" w14:textId="77777777" w:rsidR="00C534A1" w:rsidRDefault="00C534A1" w:rsidP="00E06566">
      <w:pPr>
        <w:pStyle w:val="BodyText"/>
        <w:ind w:left="0"/>
        <w:rPr>
          <w:lang w:eastAsia="en-US"/>
        </w:rPr>
      </w:pPr>
    </w:p>
    <w:p w14:paraId="7241D7F4" w14:textId="7B78E769" w:rsidR="00C534A1" w:rsidRDefault="00C534A1" w:rsidP="00E06566">
      <w:pPr>
        <w:pStyle w:val="BodyText"/>
        <w:ind w:left="0"/>
        <w:rPr>
          <w:lang w:eastAsia="en-US"/>
        </w:rPr>
      </w:pPr>
      <w:hyperlink r:id="rId15" w:history="1">
        <w:r w:rsidRPr="00532E30">
          <w:rPr>
            <w:rStyle w:val="Hyperlink"/>
            <w:rFonts w:ascii="Arial" w:hAnsi="Arial"/>
            <w:lang w:eastAsia="en-US"/>
          </w:rPr>
          <w:t>http://dev.aflix.tv/admin/trackrevenue</w:t>
        </w:r>
      </w:hyperlink>
    </w:p>
    <w:p w14:paraId="3B7AAA00" w14:textId="77777777" w:rsidR="00C534A1" w:rsidRDefault="00C534A1" w:rsidP="00E06566">
      <w:pPr>
        <w:pStyle w:val="BodyText"/>
        <w:ind w:left="0"/>
        <w:rPr>
          <w:lang w:eastAsia="en-US"/>
        </w:rPr>
      </w:pPr>
    </w:p>
    <w:p w14:paraId="09B68B3C" w14:textId="26F1FAAB" w:rsidR="00C534A1" w:rsidRDefault="00C534A1" w:rsidP="00E06566">
      <w:pPr>
        <w:pStyle w:val="BodyText"/>
        <w:ind w:left="0"/>
        <w:rPr>
          <w:lang w:eastAsia="en-US"/>
        </w:rPr>
      </w:pPr>
      <w:r>
        <w:rPr>
          <w:lang w:eastAsia="en-US"/>
        </w:rPr>
        <w:lastRenderedPageBreak/>
        <w:t xml:space="preserve">Revenue must be able to calculated automatically, its </w:t>
      </w:r>
      <w:proofErr w:type="spellStart"/>
      <w:r>
        <w:rPr>
          <w:lang w:eastAsia="en-US"/>
        </w:rPr>
        <w:t>eixst</w:t>
      </w:r>
      <w:proofErr w:type="spellEnd"/>
      <w:r>
        <w:rPr>
          <w:lang w:eastAsia="en-US"/>
        </w:rPr>
        <w:t xml:space="preserve"> there, mush double </w:t>
      </w:r>
      <w:proofErr w:type="spellStart"/>
      <w:r>
        <w:rPr>
          <w:lang w:eastAsia="en-US"/>
        </w:rPr>
        <w:t>chec</w:t>
      </w:r>
      <w:proofErr w:type="spellEnd"/>
    </w:p>
    <w:p w14:paraId="6A7CAA6B" w14:textId="77777777" w:rsidR="00C534A1" w:rsidRDefault="00C534A1" w:rsidP="00C534A1">
      <w:pPr>
        <w:pStyle w:val="BodyText"/>
        <w:rPr>
          <w:lang w:eastAsia="en-US"/>
        </w:rPr>
      </w:pPr>
    </w:p>
    <w:p w14:paraId="4BA2BB43" w14:textId="77777777" w:rsidR="00C534A1" w:rsidRDefault="00C534A1" w:rsidP="00C534A1">
      <w:pPr>
        <w:pStyle w:val="BodyText"/>
        <w:rPr>
          <w:lang w:eastAsia="en-US"/>
        </w:rPr>
      </w:pPr>
      <w:r>
        <w:rPr>
          <w:lang w:eastAsia="en-US"/>
        </w:rPr>
        <w:t>Default calculations are as follows</w:t>
      </w:r>
    </w:p>
    <w:p w14:paraId="3CF6E4DD" w14:textId="77777777" w:rsidR="00C534A1" w:rsidRDefault="00C534A1" w:rsidP="00C534A1">
      <w:pPr>
        <w:pStyle w:val="BodyText"/>
        <w:rPr>
          <w:lang w:eastAsia="en-US"/>
        </w:rPr>
      </w:pPr>
    </w:p>
    <w:p w14:paraId="66B6BEDC" w14:textId="77777777" w:rsidR="00C534A1" w:rsidRDefault="00C534A1" w:rsidP="00C534A1">
      <w:pPr>
        <w:ind w:left="0"/>
        <w:rPr>
          <w:lang w:eastAsia="en-US"/>
        </w:rPr>
      </w:pPr>
      <w:r>
        <w:rPr>
          <w:lang w:eastAsia="en-US"/>
        </w:rPr>
        <w:t>This is how the revenue works, need to show the following on the above dashboard format</w:t>
      </w:r>
    </w:p>
    <w:p w14:paraId="0BC4F031" w14:textId="77777777" w:rsidR="00C534A1" w:rsidRDefault="00C534A1" w:rsidP="00C534A1">
      <w:pPr>
        <w:pStyle w:val="BodyText"/>
        <w:rPr>
          <w:lang w:eastAsia="en-US"/>
        </w:rPr>
      </w:pPr>
      <w:r>
        <w:rPr>
          <w:lang w:eastAsia="en-US"/>
        </w:rPr>
        <w:t>Following table describes how revenue will work for paid subscriber contents</w:t>
      </w:r>
    </w:p>
    <w:tbl>
      <w:tblPr>
        <w:tblStyle w:val="TableGrid"/>
        <w:tblW w:w="6853" w:type="dxa"/>
        <w:tblInd w:w="607" w:type="dxa"/>
        <w:tblLook w:val="04A0" w:firstRow="1" w:lastRow="0" w:firstColumn="1" w:lastColumn="0" w:noHBand="0" w:noVBand="1"/>
      </w:tblPr>
      <w:tblGrid>
        <w:gridCol w:w="4840"/>
        <w:gridCol w:w="1053"/>
        <w:gridCol w:w="960"/>
      </w:tblGrid>
      <w:tr w:rsidR="00C534A1" w:rsidRPr="00244124" w14:paraId="018A2C32" w14:textId="77777777" w:rsidTr="008B74BF">
        <w:trPr>
          <w:trHeight w:val="300"/>
        </w:trPr>
        <w:tc>
          <w:tcPr>
            <w:tcW w:w="4840" w:type="dxa"/>
            <w:noWrap/>
          </w:tcPr>
          <w:p w14:paraId="1D3F3B5B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Description</w:t>
            </w:r>
          </w:p>
        </w:tc>
        <w:tc>
          <w:tcPr>
            <w:tcW w:w="1053" w:type="dxa"/>
            <w:noWrap/>
          </w:tcPr>
          <w:p w14:paraId="1DD4C457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Example</w:t>
            </w:r>
          </w:p>
        </w:tc>
        <w:tc>
          <w:tcPr>
            <w:tcW w:w="960" w:type="dxa"/>
            <w:noWrap/>
          </w:tcPr>
          <w:p w14:paraId="067CEC84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Units</w:t>
            </w:r>
          </w:p>
        </w:tc>
      </w:tr>
      <w:tr w:rsidR="00C534A1" w:rsidRPr="00244124" w14:paraId="12B3DC58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2CCE1C08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Price per subscriber per month</w:t>
            </w:r>
          </w:p>
        </w:tc>
        <w:tc>
          <w:tcPr>
            <w:tcW w:w="1053" w:type="dxa"/>
            <w:noWrap/>
            <w:hideMark/>
          </w:tcPr>
          <w:p w14:paraId="7A163CA4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1.00</w:t>
            </w:r>
          </w:p>
        </w:tc>
        <w:tc>
          <w:tcPr>
            <w:tcW w:w="960" w:type="dxa"/>
            <w:noWrap/>
            <w:hideMark/>
          </w:tcPr>
          <w:p w14:paraId="42214DD6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usd</w:t>
            </w:r>
            <w:proofErr w:type="spellEnd"/>
          </w:p>
        </w:tc>
      </w:tr>
      <w:tr w:rsidR="00C534A1" w:rsidRPr="00244124" w14:paraId="422D54C1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1918C807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Let's say total paid subscribers /monthly basis</w:t>
            </w:r>
          </w:p>
        </w:tc>
        <w:tc>
          <w:tcPr>
            <w:tcW w:w="1053" w:type="dxa"/>
            <w:noWrap/>
            <w:hideMark/>
          </w:tcPr>
          <w:p w14:paraId="66BE86E3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6000</w:t>
            </w:r>
          </w:p>
        </w:tc>
        <w:tc>
          <w:tcPr>
            <w:tcW w:w="960" w:type="dxa"/>
            <w:noWrap/>
            <w:hideMark/>
          </w:tcPr>
          <w:p w14:paraId="3649A435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users</w:t>
            </w:r>
          </w:p>
        </w:tc>
      </w:tr>
      <w:tr w:rsidR="00C534A1" w:rsidRPr="00244124" w14:paraId="04ED8060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60193F3C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T</w:t>
            </w: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otal subscriber yearly basis USD10/year so USD0.83</w:t>
            </w:r>
          </w:p>
        </w:tc>
        <w:tc>
          <w:tcPr>
            <w:tcW w:w="1053" w:type="dxa"/>
            <w:noWrap/>
            <w:hideMark/>
          </w:tcPr>
          <w:p w14:paraId="439BD9CE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CFF9B16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users</w:t>
            </w:r>
          </w:p>
        </w:tc>
      </w:tr>
      <w:tr w:rsidR="00C534A1" w:rsidRPr="00244124" w14:paraId="2A13F26B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26628D23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Total revenue ( USD1x6000 ) + ( USD0.83x 20)</w:t>
            </w:r>
          </w:p>
        </w:tc>
        <w:tc>
          <w:tcPr>
            <w:tcW w:w="1053" w:type="dxa"/>
            <w:noWrap/>
            <w:hideMark/>
          </w:tcPr>
          <w:p w14:paraId="2DCD3C47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6,016.60</w:t>
            </w:r>
          </w:p>
        </w:tc>
        <w:tc>
          <w:tcPr>
            <w:tcW w:w="960" w:type="dxa"/>
            <w:noWrap/>
            <w:hideMark/>
          </w:tcPr>
          <w:p w14:paraId="358E2AFD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usd</w:t>
            </w:r>
            <w:proofErr w:type="spellEnd"/>
          </w:p>
        </w:tc>
      </w:tr>
      <w:tr w:rsidR="00C534A1" w:rsidRPr="00244124" w14:paraId="72E4333F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5A47C9C9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if contributor A's pa</w:t>
            </w: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i</w:t>
            </w: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d</w:t>
            </w: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 </w:t>
            </w: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subscriber videos plays</w:t>
            </w:r>
          </w:p>
        </w:tc>
        <w:tc>
          <w:tcPr>
            <w:tcW w:w="1053" w:type="dxa"/>
            <w:noWrap/>
            <w:hideMark/>
          </w:tcPr>
          <w:p w14:paraId="0F1518D6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500</w:t>
            </w:r>
          </w:p>
        </w:tc>
        <w:tc>
          <w:tcPr>
            <w:tcW w:w="960" w:type="dxa"/>
            <w:noWrap/>
            <w:hideMark/>
          </w:tcPr>
          <w:p w14:paraId="3766840A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views</w:t>
            </w:r>
          </w:p>
        </w:tc>
      </w:tr>
      <w:tr w:rsidR="00C534A1" w:rsidRPr="00244124" w14:paraId="7B9CCA7B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378ED9E5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Sitewide</w:t>
            </w:r>
            <w:proofErr w:type="spellEnd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 paid subscribed video play</w:t>
            </w:r>
          </w:p>
        </w:tc>
        <w:tc>
          <w:tcPr>
            <w:tcW w:w="1053" w:type="dxa"/>
            <w:noWrap/>
            <w:hideMark/>
          </w:tcPr>
          <w:p w14:paraId="7E49F024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8500</w:t>
            </w:r>
          </w:p>
        </w:tc>
        <w:tc>
          <w:tcPr>
            <w:tcW w:w="960" w:type="dxa"/>
            <w:noWrap/>
            <w:hideMark/>
          </w:tcPr>
          <w:p w14:paraId="758E9FFE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views</w:t>
            </w:r>
          </w:p>
        </w:tc>
      </w:tr>
      <w:tr w:rsidR="00C534A1" w:rsidRPr="00244124" w14:paraId="16E0D11E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4910D096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Cont</w:t>
            </w:r>
            <w:proofErr w:type="spellEnd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 A % video play 500/8500</w:t>
            </w:r>
          </w:p>
        </w:tc>
        <w:tc>
          <w:tcPr>
            <w:tcW w:w="1053" w:type="dxa"/>
            <w:noWrap/>
            <w:hideMark/>
          </w:tcPr>
          <w:p w14:paraId="251EE6BB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0.058</w:t>
            </w:r>
          </w:p>
        </w:tc>
        <w:tc>
          <w:tcPr>
            <w:tcW w:w="960" w:type="dxa"/>
            <w:noWrap/>
            <w:hideMark/>
          </w:tcPr>
          <w:p w14:paraId="2D865E6A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revenue</w:t>
            </w:r>
          </w:p>
        </w:tc>
      </w:tr>
      <w:tr w:rsidR="00C534A1" w:rsidRPr="00244124" w14:paraId="241D697E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49C31FC0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Cont</w:t>
            </w:r>
            <w:proofErr w:type="spellEnd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 A Gross revenue 6016.60 x 0.058</w:t>
            </w:r>
          </w:p>
        </w:tc>
        <w:tc>
          <w:tcPr>
            <w:tcW w:w="1053" w:type="dxa"/>
            <w:noWrap/>
            <w:hideMark/>
          </w:tcPr>
          <w:p w14:paraId="5DA5D6E6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348.9628</w:t>
            </w:r>
          </w:p>
        </w:tc>
        <w:tc>
          <w:tcPr>
            <w:tcW w:w="960" w:type="dxa"/>
            <w:noWrap/>
            <w:hideMark/>
          </w:tcPr>
          <w:p w14:paraId="3E3220B4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usd</w:t>
            </w:r>
            <w:proofErr w:type="spellEnd"/>
          </w:p>
        </w:tc>
      </w:tr>
      <w:tr w:rsidR="00C534A1" w:rsidRPr="00244124" w14:paraId="24EEC0E6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1764C0EC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Contributor A % </w:t>
            </w: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revenu</w:t>
            </w:r>
            <w:proofErr w:type="spellEnd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 ( 40 : 60 ) (</w:t>
            </w: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Cont</w:t>
            </w:r>
            <w:proofErr w:type="spellEnd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 A : </w:t>
            </w: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Aflix</w:t>
            </w:r>
            <w:proofErr w:type="spellEnd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)</w:t>
            </w:r>
          </w:p>
        </w:tc>
        <w:tc>
          <w:tcPr>
            <w:tcW w:w="1053" w:type="dxa"/>
            <w:noWrap/>
            <w:hideMark/>
          </w:tcPr>
          <w:p w14:paraId="0F49CF6A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139.5851</w:t>
            </w:r>
          </w:p>
        </w:tc>
        <w:tc>
          <w:tcPr>
            <w:tcW w:w="960" w:type="dxa"/>
            <w:noWrap/>
            <w:hideMark/>
          </w:tcPr>
          <w:p w14:paraId="1DA6D965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usd</w:t>
            </w:r>
            <w:proofErr w:type="spellEnd"/>
          </w:p>
        </w:tc>
      </w:tr>
    </w:tbl>
    <w:p w14:paraId="766AFCC9" w14:textId="77777777" w:rsidR="00C534A1" w:rsidRDefault="00C534A1" w:rsidP="00C534A1">
      <w:pPr>
        <w:pStyle w:val="BodyText"/>
        <w:rPr>
          <w:color w:val="auto"/>
          <w:sz w:val="22"/>
          <w:szCs w:val="22"/>
          <w:lang w:eastAsia="en-US"/>
        </w:rPr>
      </w:pPr>
    </w:p>
    <w:p w14:paraId="0170A4EF" w14:textId="77777777" w:rsidR="00C534A1" w:rsidRDefault="00C534A1" w:rsidP="00C534A1">
      <w:pPr>
        <w:pStyle w:val="BodyText"/>
        <w:rPr>
          <w:color w:val="auto"/>
          <w:sz w:val="22"/>
          <w:szCs w:val="22"/>
          <w:lang w:eastAsia="en-US"/>
        </w:rPr>
      </w:pPr>
    </w:p>
    <w:p w14:paraId="59740651" w14:textId="77777777" w:rsidR="00C534A1" w:rsidRDefault="00C534A1" w:rsidP="00C534A1">
      <w:pPr>
        <w:pStyle w:val="BodyText"/>
        <w:rPr>
          <w:color w:val="auto"/>
          <w:sz w:val="22"/>
          <w:szCs w:val="22"/>
          <w:lang w:eastAsia="en-US"/>
        </w:rPr>
      </w:pPr>
    </w:p>
    <w:p w14:paraId="532332AF" w14:textId="77777777" w:rsidR="00C534A1" w:rsidRDefault="00C534A1" w:rsidP="00C534A1">
      <w:pPr>
        <w:pStyle w:val="BodyText"/>
        <w:rPr>
          <w:color w:val="auto"/>
          <w:sz w:val="22"/>
          <w:szCs w:val="22"/>
          <w:lang w:eastAsia="en-US"/>
        </w:rPr>
      </w:pPr>
    </w:p>
    <w:p w14:paraId="085C400A" w14:textId="77777777" w:rsidR="00C534A1" w:rsidRDefault="00C534A1" w:rsidP="00C534A1">
      <w:pPr>
        <w:pStyle w:val="BodyText"/>
        <w:rPr>
          <w:color w:val="auto"/>
          <w:sz w:val="22"/>
          <w:szCs w:val="22"/>
          <w:lang w:eastAsia="en-US"/>
        </w:rPr>
      </w:pPr>
      <w:r>
        <w:rPr>
          <w:lang w:eastAsia="en-US"/>
        </w:rPr>
        <w:t>Following table describes how revenue will work for Premium VOD</w:t>
      </w:r>
    </w:p>
    <w:tbl>
      <w:tblPr>
        <w:tblStyle w:val="TableGrid"/>
        <w:tblW w:w="6760" w:type="dxa"/>
        <w:tblInd w:w="607" w:type="dxa"/>
        <w:tblLook w:val="04A0" w:firstRow="1" w:lastRow="0" w:firstColumn="1" w:lastColumn="0" w:noHBand="0" w:noVBand="1"/>
      </w:tblPr>
      <w:tblGrid>
        <w:gridCol w:w="4840"/>
        <w:gridCol w:w="976"/>
        <w:gridCol w:w="960"/>
      </w:tblGrid>
      <w:tr w:rsidR="00C534A1" w:rsidRPr="00244124" w14:paraId="4A958A3A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561178A7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for Premium video</w:t>
            </w:r>
          </w:p>
        </w:tc>
        <w:tc>
          <w:tcPr>
            <w:tcW w:w="960" w:type="dxa"/>
            <w:noWrap/>
            <w:hideMark/>
          </w:tcPr>
          <w:p w14:paraId="774E8145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Example</w:t>
            </w:r>
          </w:p>
        </w:tc>
        <w:tc>
          <w:tcPr>
            <w:tcW w:w="960" w:type="dxa"/>
            <w:noWrap/>
            <w:hideMark/>
          </w:tcPr>
          <w:p w14:paraId="19C235C5" w14:textId="77777777" w:rsidR="00C534A1" w:rsidRPr="00244124" w:rsidRDefault="00C534A1" w:rsidP="008B74BF">
            <w:pPr>
              <w:spacing w:after="0"/>
              <w:ind w:left="0"/>
              <w:rPr>
                <w:rFonts w:ascii="Times New Roman" w:hAnsi="Times New Roman"/>
                <w:color w:val="auto"/>
                <w:szCs w:val="20"/>
                <w:lang w:val="en-US" w:eastAsia="en-US"/>
              </w:rPr>
            </w:pPr>
            <w:r>
              <w:rPr>
                <w:rFonts w:ascii="Times New Roman" w:hAnsi="Times New Roman"/>
                <w:color w:val="auto"/>
                <w:szCs w:val="20"/>
                <w:lang w:val="en-US" w:eastAsia="en-US"/>
              </w:rPr>
              <w:t>Units</w:t>
            </w:r>
          </w:p>
        </w:tc>
      </w:tr>
      <w:tr w:rsidR="00C534A1" w:rsidRPr="00244124" w14:paraId="0F0D1662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65E4ADBB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Movie A </w:t>
            </w:r>
          </w:p>
        </w:tc>
        <w:tc>
          <w:tcPr>
            <w:tcW w:w="960" w:type="dxa"/>
            <w:noWrap/>
            <w:hideMark/>
          </w:tcPr>
          <w:p w14:paraId="10E9D6E6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2.00</w:t>
            </w:r>
          </w:p>
        </w:tc>
        <w:tc>
          <w:tcPr>
            <w:tcW w:w="960" w:type="dxa"/>
            <w:noWrap/>
            <w:hideMark/>
          </w:tcPr>
          <w:p w14:paraId="75E5E19C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usd</w:t>
            </w:r>
            <w:proofErr w:type="spellEnd"/>
          </w:p>
        </w:tc>
      </w:tr>
      <w:tr w:rsidR="00C534A1" w:rsidRPr="00244124" w14:paraId="498701F3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0420790F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Total views</w:t>
            </w:r>
          </w:p>
        </w:tc>
        <w:tc>
          <w:tcPr>
            <w:tcW w:w="960" w:type="dxa"/>
            <w:noWrap/>
            <w:hideMark/>
          </w:tcPr>
          <w:p w14:paraId="6CD0E48D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200</w:t>
            </w:r>
          </w:p>
        </w:tc>
        <w:tc>
          <w:tcPr>
            <w:tcW w:w="960" w:type="dxa"/>
            <w:noWrap/>
            <w:hideMark/>
          </w:tcPr>
          <w:p w14:paraId="24DCE697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views</w:t>
            </w:r>
          </w:p>
        </w:tc>
      </w:tr>
      <w:tr w:rsidR="00C534A1" w:rsidRPr="00244124" w14:paraId="46C64EF5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5B62B1F9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Total revenue 2 x200</w:t>
            </w:r>
          </w:p>
        </w:tc>
        <w:tc>
          <w:tcPr>
            <w:tcW w:w="960" w:type="dxa"/>
            <w:noWrap/>
            <w:hideMark/>
          </w:tcPr>
          <w:p w14:paraId="74529078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400.00</w:t>
            </w:r>
          </w:p>
        </w:tc>
        <w:tc>
          <w:tcPr>
            <w:tcW w:w="960" w:type="dxa"/>
            <w:noWrap/>
            <w:hideMark/>
          </w:tcPr>
          <w:p w14:paraId="1E7D44D5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usd</w:t>
            </w:r>
            <w:proofErr w:type="spellEnd"/>
          </w:p>
        </w:tc>
      </w:tr>
      <w:tr w:rsidR="00C534A1" w:rsidRPr="00244124" w14:paraId="2BC8514E" w14:textId="77777777" w:rsidTr="008B74BF">
        <w:trPr>
          <w:trHeight w:val="300"/>
        </w:trPr>
        <w:tc>
          <w:tcPr>
            <w:tcW w:w="4840" w:type="dxa"/>
            <w:noWrap/>
            <w:hideMark/>
          </w:tcPr>
          <w:p w14:paraId="40CFF3F5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Rev share to movie contrib</w:t>
            </w:r>
            <w:r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utor</w:t>
            </w: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 xml:space="preserve"> ( 70 : 30 )(</w:t>
            </w: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Cont:Aflix</w:t>
            </w:r>
            <w:proofErr w:type="spellEnd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)</w:t>
            </w:r>
          </w:p>
        </w:tc>
        <w:tc>
          <w:tcPr>
            <w:tcW w:w="960" w:type="dxa"/>
            <w:noWrap/>
            <w:hideMark/>
          </w:tcPr>
          <w:p w14:paraId="04CEC783" w14:textId="77777777" w:rsidR="00C534A1" w:rsidRPr="00244124" w:rsidRDefault="00C534A1" w:rsidP="008B74BF">
            <w:pPr>
              <w:spacing w:after="0"/>
              <w:ind w:left="0"/>
              <w:jc w:val="right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280.00</w:t>
            </w:r>
          </w:p>
        </w:tc>
        <w:tc>
          <w:tcPr>
            <w:tcW w:w="960" w:type="dxa"/>
            <w:noWrap/>
            <w:hideMark/>
          </w:tcPr>
          <w:p w14:paraId="0BC8A756" w14:textId="77777777" w:rsidR="00C534A1" w:rsidRPr="00244124" w:rsidRDefault="00C534A1" w:rsidP="008B74BF">
            <w:pPr>
              <w:spacing w:after="0"/>
              <w:ind w:left="0"/>
              <w:rPr>
                <w:rFonts w:ascii="Calibri" w:hAnsi="Calibri" w:cs="Calibri"/>
                <w:color w:val="000000"/>
                <w:sz w:val="22"/>
                <w:lang w:val="en-US" w:eastAsia="en-US"/>
              </w:rPr>
            </w:pPr>
            <w:proofErr w:type="spellStart"/>
            <w:r w:rsidRPr="00244124">
              <w:rPr>
                <w:rFonts w:ascii="Calibri" w:hAnsi="Calibri" w:cs="Calibri"/>
                <w:color w:val="000000"/>
                <w:sz w:val="22"/>
                <w:lang w:val="en-US" w:eastAsia="en-US"/>
              </w:rPr>
              <w:t>usd</w:t>
            </w:r>
            <w:proofErr w:type="spellEnd"/>
          </w:p>
        </w:tc>
      </w:tr>
    </w:tbl>
    <w:p w14:paraId="3EE3E69E" w14:textId="77777777" w:rsidR="00C534A1" w:rsidRDefault="00C534A1" w:rsidP="00C534A1">
      <w:pPr>
        <w:ind w:left="0"/>
        <w:rPr>
          <w:lang w:eastAsia="en-US"/>
        </w:rPr>
      </w:pPr>
    </w:p>
    <w:p w14:paraId="4F9D6FAF" w14:textId="77777777" w:rsidR="00C534A1" w:rsidRDefault="00C534A1" w:rsidP="00E06566">
      <w:pPr>
        <w:pStyle w:val="BodyText"/>
        <w:ind w:left="0"/>
        <w:rPr>
          <w:lang w:eastAsia="en-US"/>
        </w:rPr>
      </w:pPr>
    </w:p>
    <w:p w14:paraId="636EB936" w14:textId="6256A0BD" w:rsidR="003B4723" w:rsidRPr="00E06566" w:rsidRDefault="00C534A1" w:rsidP="00E06566">
      <w:pPr>
        <w:pStyle w:val="BodyText"/>
        <w:ind w:left="0"/>
        <w:rPr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0614C6D" wp14:editId="0EEA6BD5">
            <wp:extent cx="6012815" cy="29527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4723" w:rsidRPr="00E06566" w:rsidSect="00082409">
      <w:headerReference w:type="default" r:id="rId17"/>
      <w:footerReference w:type="default" r:id="rId18"/>
      <w:pgSz w:w="11906" w:h="16838"/>
      <w:pgMar w:top="1670" w:right="1133" w:bottom="1440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EC204" w14:textId="77777777" w:rsidR="00B054F5" w:rsidRDefault="00B054F5" w:rsidP="001455F7">
      <w:pPr>
        <w:spacing w:after="0"/>
      </w:pPr>
      <w:r>
        <w:separator/>
      </w:r>
    </w:p>
  </w:endnote>
  <w:endnote w:type="continuationSeparator" w:id="0">
    <w:p w14:paraId="5589BD03" w14:textId="77777777" w:rsidR="00B054F5" w:rsidRDefault="00B054F5" w:rsidP="001455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kia Pure Text">
    <w:panose1 w:val="020B0504040602060303"/>
    <w:charset w:val="00"/>
    <w:family w:val="swiss"/>
    <w:pitch w:val="variable"/>
    <w:sig w:usb0="A00000AF" w:usb1="5000205B" w:usb2="00000000" w:usb3="00000000" w:csb0="00000093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kia Pure Headline Light">
    <w:altName w:val="Arial"/>
    <w:charset w:val="00"/>
    <w:family w:val="swiss"/>
    <w:pitch w:val="variable"/>
    <w:sig w:usb0="00000001" w:usb1="5000205B" w:usb2="00000000" w:usb3="00000000" w:csb0="0000019F" w:csb1="00000000"/>
  </w:font>
  <w:font w:name="Nokia Pure Text DFLT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Rotis Sans Serif for Nokia">
    <w:altName w:val="Arial"/>
    <w:charset w:val="00"/>
    <w:family w:val="swiss"/>
    <w:pitch w:val="variable"/>
    <w:sig w:usb0="00000001" w:usb1="00000000" w:usb2="00000000" w:usb3="00000000" w:csb0="00000093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6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4962"/>
    </w:tblGrid>
    <w:tr w:rsidR="00647617" w:rsidRPr="008A685E" w14:paraId="25E0E4D1" w14:textId="77777777" w:rsidTr="003B6527">
      <w:tc>
        <w:tcPr>
          <w:tcW w:w="4644" w:type="dxa"/>
        </w:tcPr>
        <w:p w14:paraId="25E0E4CF" w14:textId="1E52D40B" w:rsidR="00647617" w:rsidRPr="008A685E" w:rsidRDefault="00647617" w:rsidP="00E95EAD">
          <w:pPr>
            <w:tabs>
              <w:tab w:val="center" w:pos="4513"/>
              <w:tab w:val="right" w:pos="9026"/>
            </w:tabs>
            <w:spacing w:after="0"/>
            <w:rPr>
              <w:sz w:val="16"/>
              <w:szCs w:val="16"/>
            </w:rPr>
          </w:pPr>
        </w:p>
      </w:tc>
      <w:tc>
        <w:tcPr>
          <w:tcW w:w="4962" w:type="dxa"/>
        </w:tcPr>
        <w:p w14:paraId="25E0E4D0" w14:textId="4D67B335" w:rsidR="00647617" w:rsidRPr="008A685E" w:rsidRDefault="00647617" w:rsidP="00082409">
          <w:pPr>
            <w:shd w:val="clear" w:color="auto" w:fill="FFFFFF"/>
            <w:spacing w:after="100"/>
            <w:jc w:val="right"/>
            <w:rPr>
              <w:rFonts w:ascii="Calibri" w:hAnsi="Calibri" w:cs="Arial"/>
              <w:color w:val="222222"/>
              <w:sz w:val="16"/>
              <w:szCs w:val="16"/>
            </w:rPr>
          </w:pPr>
        </w:p>
      </w:tc>
    </w:tr>
    <w:tr w:rsidR="00647617" w:rsidRPr="008A685E" w14:paraId="25E0E4D4" w14:textId="77777777" w:rsidTr="00F460BC">
      <w:tc>
        <w:tcPr>
          <w:tcW w:w="4644" w:type="dxa"/>
        </w:tcPr>
        <w:p w14:paraId="25E0E4D2" w14:textId="6A9D7107" w:rsidR="00647617" w:rsidRPr="008A685E" w:rsidRDefault="00647617" w:rsidP="00FA50D4">
          <w:pPr>
            <w:pStyle w:val="Footer"/>
            <w:rPr>
              <w:sz w:val="16"/>
              <w:szCs w:val="16"/>
            </w:rPr>
          </w:pPr>
        </w:p>
      </w:tc>
      <w:tc>
        <w:tcPr>
          <w:tcW w:w="4962" w:type="dxa"/>
        </w:tcPr>
        <w:p w14:paraId="25E0E4D3" w14:textId="77777777" w:rsidR="00647617" w:rsidRPr="008A685E" w:rsidRDefault="00647617" w:rsidP="00FA50D4">
          <w:pPr>
            <w:shd w:val="clear" w:color="auto" w:fill="FFFFFF"/>
            <w:spacing w:after="100"/>
            <w:jc w:val="right"/>
            <w:rPr>
              <w:rFonts w:cs="Arial"/>
              <w:bCs/>
              <w:sz w:val="16"/>
              <w:szCs w:val="16"/>
            </w:rPr>
          </w:pPr>
        </w:p>
      </w:tc>
    </w:tr>
  </w:tbl>
  <w:p w14:paraId="25E0E4D5" w14:textId="77777777" w:rsidR="00647617" w:rsidRPr="008A685E" w:rsidRDefault="00647617" w:rsidP="00155971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95B067" w14:textId="77777777" w:rsidR="00B054F5" w:rsidRDefault="00B054F5" w:rsidP="001455F7">
      <w:pPr>
        <w:spacing w:after="0"/>
      </w:pPr>
      <w:r>
        <w:separator/>
      </w:r>
    </w:p>
  </w:footnote>
  <w:footnote w:type="continuationSeparator" w:id="0">
    <w:p w14:paraId="4F39CD3D" w14:textId="77777777" w:rsidR="00B054F5" w:rsidRDefault="00B054F5" w:rsidP="001455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0E4CE" w14:textId="18520E06" w:rsidR="00647617" w:rsidRPr="008179D0" w:rsidRDefault="00647617" w:rsidP="003779D8">
    <w:pPr>
      <w:ind w:right="-625"/>
      <w:rPr>
        <w:color w:val="124191" w:themeColor="background1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37AC"/>
    <w:multiLevelType w:val="hybridMultilevel"/>
    <w:tmpl w:val="22F8FD6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A1C031E"/>
    <w:multiLevelType w:val="multilevel"/>
    <w:tmpl w:val="24E6C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8E1B66"/>
    <w:multiLevelType w:val="hybridMultilevel"/>
    <w:tmpl w:val="CB38A176"/>
    <w:lvl w:ilvl="0" w:tplc="6BB8D0C0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3" w15:restartNumberingAfterBreak="0">
    <w:nsid w:val="0C194058"/>
    <w:multiLevelType w:val="hybridMultilevel"/>
    <w:tmpl w:val="520620B6"/>
    <w:lvl w:ilvl="0" w:tplc="01626D16">
      <w:start w:val="1"/>
      <w:numFmt w:val="bullet"/>
      <w:lvlText w:val="•"/>
      <w:lvlJc w:val="left"/>
      <w:pPr>
        <w:ind w:left="121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D814FF2"/>
    <w:multiLevelType w:val="multilevel"/>
    <w:tmpl w:val="27680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3816" w:hanging="576"/>
      </w:pPr>
    </w:lvl>
    <w:lvl w:ilvl="2">
      <w:start w:val="1"/>
      <w:numFmt w:val="decimal"/>
      <w:pStyle w:val="Heading3"/>
      <w:lvlText w:val="%1.%2.%3"/>
      <w:lvlJc w:val="left"/>
      <w:pPr>
        <w:ind w:left="333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3D80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3D5084"/>
    <w:multiLevelType w:val="hybridMultilevel"/>
    <w:tmpl w:val="3BFA4C9C"/>
    <w:lvl w:ilvl="0" w:tplc="377A8FAC">
      <w:numFmt w:val="bullet"/>
      <w:lvlText w:val="-"/>
      <w:lvlJc w:val="left"/>
      <w:pPr>
        <w:ind w:left="81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1E821D61"/>
    <w:multiLevelType w:val="hybridMultilevel"/>
    <w:tmpl w:val="911A22D6"/>
    <w:lvl w:ilvl="0" w:tplc="01626D16">
      <w:start w:val="1"/>
      <w:numFmt w:val="bullet"/>
      <w:lvlText w:val="•"/>
      <w:lvlJc w:val="left"/>
      <w:pPr>
        <w:ind w:left="1571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09D6926"/>
    <w:multiLevelType w:val="multilevel"/>
    <w:tmpl w:val="3028B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143D96"/>
    <w:multiLevelType w:val="hybridMultilevel"/>
    <w:tmpl w:val="B37E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96E84"/>
    <w:multiLevelType w:val="hybridMultilevel"/>
    <w:tmpl w:val="17686632"/>
    <w:lvl w:ilvl="0" w:tplc="01626D16">
      <w:start w:val="1"/>
      <w:numFmt w:val="bullet"/>
      <w:lvlText w:val="•"/>
      <w:lvlJc w:val="left"/>
      <w:pPr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30359D3"/>
    <w:multiLevelType w:val="hybridMultilevel"/>
    <w:tmpl w:val="97AC2ED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2A2B6C67"/>
    <w:multiLevelType w:val="hybridMultilevel"/>
    <w:tmpl w:val="198C6B7E"/>
    <w:lvl w:ilvl="0" w:tplc="A5C4BA8E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B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B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B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B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B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B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B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B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8234E"/>
    <w:multiLevelType w:val="multilevel"/>
    <w:tmpl w:val="2AD4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21E7F"/>
    <w:multiLevelType w:val="multilevel"/>
    <w:tmpl w:val="4D9E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E273E"/>
    <w:multiLevelType w:val="hybridMultilevel"/>
    <w:tmpl w:val="A266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37DB2"/>
    <w:multiLevelType w:val="hybridMultilevel"/>
    <w:tmpl w:val="C8A28492"/>
    <w:lvl w:ilvl="0" w:tplc="01626D16">
      <w:start w:val="1"/>
      <w:numFmt w:val="bullet"/>
      <w:lvlText w:val="•"/>
      <w:lvlJc w:val="left"/>
      <w:pPr>
        <w:ind w:left="21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4E87746"/>
    <w:multiLevelType w:val="hybridMultilevel"/>
    <w:tmpl w:val="5BAEAF52"/>
    <w:lvl w:ilvl="0" w:tplc="05364F0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352101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5717EFD"/>
    <w:multiLevelType w:val="multilevel"/>
    <w:tmpl w:val="2ACAF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82D77"/>
    <w:multiLevelType w:val="multilevel"/>
    <w:tmpl w:val="DDD24E1A"/>
    <w:styleLink w:val="Nokia"/>
    <w:lvl w:ilvl="0">
      <w:start w:val="1"/>
      <w:numFmt w:val="decimal"/>
      <w:lvlText w:val="%1."/>
      <w:lvlJc w:val="left"/>
      <w:pPr>
        <w:ind w:left="357" w:hanging="357"/>
      </w:pPr>
      <w:rPr>
        <w:rFonts w:ascii="Nokia Pure Text" w:hAnsi="Nokia Pure Text" w:hint="default"/>
      </w:rPr>
    </w:lvl>
    <w:lvl w:ilvl="1">
      <w:start w:val="1"/>
      <w:numFmt w:val="decimal"/>
      <w:lvlText w:val="%1.%2"/>
      <w:lvlJc w:val="left"/>
      <w:pPr>
        <w:ind w:left="1434" w:hanging="357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511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88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665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1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96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973" w:hanging="357"/>
      </w:pPr>
      <w:rPr>
        <w:rFonts w:hint="default"/>
      </w:rPr>
    </w:lvl>
  </w:abstractNum>
  <w:abstractNum w:abstractNumId="21" w15:restartNumberingAfterBreak="0">
    <w:nsid w:val="397F01A5"/>
    <w:multiLevelType w:val="hybridMultilevel"/>
    <w:tmpl w:val="86841D08"/>
    <w:lvl w:ilvl="0" w:tplc="040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22" w15:restartNumberingAfterBreak="0">
    <w:nsid w:val="40DF69E0"/>
    <w:multiLevelType w:val="hybridMultilevel"/>
    <w:tmpl w:val="CB38A176"/>
    <w:lvl w:ilvl="0" w:tplc="6BB8D0C0">
      <w:start w:val="1"/>
      <w:numFmt w:val="decimal"/>
      <w:lvlText w:val="%1."/>
      <w:lvlJc w:val="left"/>
      <w:pPr>
        <w:ind w:left="14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89" w:hanging="360"/>
      </w:pPr>
    </w:lvl>
    <w:lvl w:ilvl="2" w:tplc="0409001B" w:tentative="1">
      <w:start w:val="1"/>
      <w:numFmt w:val="lowerRoman"/>
      <w:lvlText w:val="%3."/>
      <w:lvlJc w:val="right"/>
      <w:pPr>
        <w:ind w:left="2909" w:hanging="180"/>
      </w:pPr>
    </w:lvl>
    <w:lvl w:ilvl="3" w:tplc="0409000F" w:tentative="1">
      <w:start w:val="1"/>
      <w:numFmt w:val="decimal"/>
      <w:lvlText w:val="%4."/>
      <w:lvlJc w:val="left"/>
      <w:pPr>
        <w:ind w:left="3629" w:hanging="360"/>
      </w:pPr>
    </w:lvl>
    <w:lvl w:ilvl="4" w:tplc="04090019" w:tentative="1">
      <w:start w:val="1"/>
      <w:numFmt w:val="lowerLetter"/>
      <w:lvlText w:val="%5."/>
      <w:lvlJc w:val="left"/>
      <w:pPr>
        <w:ind w:left="4349" w:hanging="360"/>
      </w:pPr>
    </w:lvl>
    <w:lvl w:ilvl="5" w:tplc="0409001B" w:tentative="1">
      <w:start w:val="1"/>
      <w:numFmt w:val="lowerRoman"/>
      <w:lvlText w:val="%6."/>
      <w:lvlJc w:val="right"/>
      <w:pPr>
        <w:ind w:left="5069" w:hanging="180"/>
      </w:pPr>
    </w:lvl>
    <w:lvl w:ilvl="6" w:tplc="0409000F" w:tentative="1">
      <w:start w:val="1"/>
      <w:numFmt w:val="decimal"/>
      <w:lvlText w:val="%7."/>
      <w:lvlJc w:val="left"/>
      <w:pPr>
        <w:ind w:left="5789" w:hanging="360"/>
      </w:pPr>
    </w:lvl>
    <w:lvl w:ilvl="7" w:tplc="04090019" w:tentative="1">
      <w:start w:val="1"/>
      <w:numFmt w:val="lowerLetter"/>
      <w:lvlText w:val="%8."/>
      <w:lvlJc w:val="left"/>
      <w:pPr>
        <w:ind w:left="6509" w:hanging="360"/>
      </w:pPr>
    </w:lvl>
    <w:lvl w:ilvl="8" w:tplc="04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3" w15:restartNumberingAfterBreak="0">
    <w:nsid w:val="473D2509"/>
    <w:multiLevelType w:val="hybridMultilevel"/>
    <w:tmpl w:val="1B82942E"/>
    <w:lvl w:ilvl="0" w:tplc="01626D1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BBD658B"/>
    <w:multiLevelType w:val="hybridMultilevel"/>
    <w:tmpl w:val="B394C4A0"/>
    <w:lvl w:ilvl="0" w:tplc="A05446AE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D033B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D3B20CC"/>
    <w:multiLevelType w:val="hybridMultilevel"/>
    <w:tmpl w:val="B5806570"/>
    <w:lvl w:ilvl="0" w:tplc="F2FC54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9A6335"/>
    <w:multiLevelType w:val="hybridMultilevel"/>
    <w:tmpl w:val="291EEE9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54BF69A4"/>
    <w:multiLevelType w:val="hybridMultilevel"/>
    <w:tmpl w:val="737A9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420C75"/>
    <w:multiLevelType w:val="hybridMultilevel"/>
    <w:tmpl w:val="3158502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 w15:restartNumberingAfterBreak="0">
    <w:nsid w:val="5AD97AC3"/>
    <w:multiLevelType w:val="hybridMultilevel"/>
    <w:tmpl w:val="A880AEA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5BA81564"/>
    <w:multiLevelType w:val="hybridMultilevel"/>
    <w:tmpl w:val="AD18E182"/>
    <w:lvl w:ilvl="0" w:tplc="01626D16">
      <w:start w:val="1"/>
      <w:numFmt w:val="bullet"/>
      <w:lvlText w:val="•"/>
      <w:lvlJc w:val="left"/>
      <w:pPr>
        <w:ind w:left="2016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2" w15:restartNumberingAfterBreak="0">
    <w:nsid w:val="5D223234"/>
    <w:multiLevelType w:val="hybridMultilevel"/>
    <w:tmpl w:val="3E1C053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63075CD5"/>
    <w:multiLevelType w:val="singleLevel"/>
    <w:tmpl w:val="94A63540"/>
    <w:lvl w:ilvl="0">
      <w:start w:val="1"/>
      <w:numFmt w:val="bullet"/>
      <w:pStyle w:val="Bulletwithtext4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12"/>
      </w:rPr>
    </w:lvl>
  </w:abstractNum>
  <w:abstractNum w:abstractNumId="34" w15:restartNumberingAfterBreak="0">
    <w:nsid w:val="65571920"/>
    <w:multiLevelType w:val="hybridMultilevel"/>
    <w:tmpl w:val="42ECDC3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5" w15:restartNumberingAfterBreak="0">
    <w:nsid w:val="673F39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8A00D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BF96DCA"/>
    <w:multiLevelType w:val="hybridMultilevel"/>
    <w:tmpl w:val="67C2E6DE"/>
    <w:lvl w:ilvl="0" w:tplc="01626D16">
      <w:start w:val="1"/>
      <w:numFmt w:val="bullet"/>
      <w:lvlText w:val="•"/>
      <w:lvlJc w:val="left"/>
      <w:pPr>
        <w:ind w:left="1829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9" w:hanging="360"/>
      </w:pPr>
      <w:rPr>
        <w:rFonts w:ascii="Wingdings" w:hAnsi="Wingdings" w:hint="default"/>
      </w:rPr>
    </w:lvl>
  </w:abstractNum>
  <w:abstractNum w:abstractNumId="38" w15:restartNumberingAfterBreak="0">
    <w:nsid w:val="6C804A3E"/>
    <w:multiLevelType w:val="hybridMultilevel"/>
    <w:tmpl w:val="F1723A4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9" w15:restartNumberingAfterBreak="0">
    <w:nsid w:val="6C9C73EB"/>
    <w:multiLevelType w:val="multilevel"/>
    <w:tmpl w:val="9C920C14"/>
    <w:lvl w:ilvl="0">
      <w:start w:val="1"/>
      <w:numFmt w:val="decimal"/>
      <w:pStyle w:val="FigureCaptionAuto"/>
      <w:lvlText w:val="Figure %1."/>
      <w:lvlJc w:val="left"/>
      <w:pPr>
        <w:tabs>
          <w:tab w:val="num" w:pos="1080"/>
        </w:tabs>
        <w:ind w:left="43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6FB0084E"/>
    <w:multiLevelType w:val="hybridMultilevel"/>
    <w:tmpl w:val="57A4B1AE"/>
    <w:lvl w:ilvl="0" w:tplc="0409000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2FC54F2" w:tentative="1">
      <w:start w:val="1"/>
      <w:numFmt w:val="lowerLetter"/>
      <w:lvlText w:val="%2."/>
      <w:lvlJc w:val="left"/>
      <w:pPr>
        <w:ind w:left="1440" w:hanging="360"/>
      </w:pPr>
    </w:lvl>
    <w:lvl w:ilvl="2" w:tplc="86CCC9B8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34E06"/>
    <w:multiLevelType w:val="hybridMultilevel"/>
    <w:tmpl w:val="004E19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2" w15:restartNumberingAfterBreak="0">
    <w:nsid w:val="782D223A"/>
    <w:multiLevelType w:val="hybridMultilevel"/>
    <w:tmpl w:val="9E18A47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3" w15:restartNumberingAfterBreak="0">
    <w:nsid w:val="7AA841DC"/>
    <w:multiLevelType w:val="hybridMultilevel"/>
    <w:tmpl w:val="8AF8F2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39"/>
  </w:num>
  <w:num w:numId="4">
    <w:abstractNumId w:val="43"/>
  </w:num>
  <w:num w:numId="5">
    <w:abstractNumId w:val="24"/>
  </w:num>
  <w:num w:numId="6">
    <w:abstractNumId w:val="7"/>
  </w:num>
  <w:num w:numId="7">
    <w:abstractNumId w:val="10"/>
  </w:num>
  <w:num w:numId="8">
    <w:abstractNumId w:val="14"/>
  </w:num>
  <w:num w:numId="9">
    <w:abstractNumId w:val="16"/>
  </w:num>
  <w:num w:numId="10">
    <w:abstractNumId w:val="3"/>
  </w:num>
  <w:num w:numId="11">
    <w:abstractNumId w:val="37"/>
  </w:num>
  <w:num w:numId="12">
    <w:abstractNumId w:val="23"/>
  </w:num>
  <w:num w:numId="13">
    <w:abstractNumId w:val="31"/>
  </w:num>
  <w:num w:numId="14">
    <w:abstractNumId w:val="12"/>
  </w:num>
  <w:num w:numId="15">
    <w:abstractNumId w:val="26"/>
  </w:num>
  <w:num w:numId="16">
    <w:abstractNumId w:val="40"/>
  </w:num>
  <w:num w:numId="17">
    <w:abstractNumId w:val="21"/>
  </w:num>
  <w:num w:numId="18">
    <w:abstractNumId w:val="33"/>
  </w:num>
  <w:num w:numId="19">
    <w:abstractNumId w:val="28"/>
  </w:num>
  <w:num w:numId="20">
    <w:abstractNumId w:val="36"/>
  </w:num>
  <w:num w:numId="21">
    <w:abstractNumId w:val="22"/>
  </w:num>
  <w:num w:numId="22">
    <w:abstractNumId w:val="19"/>
  </w:num>
  <w:num w:numId="23">
    <w:abstractNumId w:val="13"/>
  </w:num>
  <w:num w:numId="24">
    <w:abstractNumId w:val="5"/>
  </w:num>
  <w:num w:numId="25">
    <w:abstractNumId w:val="18"/>
  </w:num>
  <w:num w:numId="26">
    <w:abstractNumId w:val="8"/>
  </w:num>
  <w:num w:numId="27">
    <w:abstractNumId w:val="1"/>
  </w:num>
  <w:num w:numId="28">
    <w:abstractNumId w:val="35"/>
  </w:num>
  <w:num w:numId="29">
    <w:abstractNumId w:val="25"/>
  </w:num>
  <w:num w:numId="30">
    <w:abstractNumId w:val="32"/>
  </w:num>
  <w:num w:numId="31">
    <w:abstractNumId w:val="0"/>
  </w:num>
  <w:num w:numId="32">
    <w:abstractNumId w:val="34"/>
  </w:num>
  <w:num w:numId="33">
    <w:abstractNumId w:val="29"/>
  </w:num>
  <w:num w:numId="34">
    <w:abstractNumId w:val="11"/>
  </w:num>
  <w:num w:numId="35">
    <w:abstractNumId w:val="2"/>
  </w:num>
  <w:num w:numId="36">
    <w:abstractNumId w:val="17"/>
  </w:num>
  <w:num w:numId="37">
    <w:abstractNumId w:val="42"/>
  </w:num>
  <w:num w:numId="38">
    <w:abstractNumId w:val="27"/>
  </w:num>
  <w:num w:numId="39">
    <w:abstractNumId w:val="38"/>
  </w:num>
  <w:num w:numId="40">
    <w:abstractNumId w:val="41"/>
  </w:num>
  <w:num w:numId="41">
    <w:abstractNumId w:val="30"/>
  </w:num>
  <w:num w:numId="42">
    <w:abstractNumId w:val="6"/>
  </w:num>
  <w:num w:numId="43">
    <w:abstractNumId w:val="15"/>
  </w:num>
  <w:num w:numId="4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8E4"/>
    <w:rsid w:val="00001E77"/>
    <w:rsid w:val="00003031"/>
    <w:rsid w:val="00003B46"/>
    <w:rsid w:val="00003CF7"/>
    <w:rsid w:val="00006565"/>
    <w:rsid w:val="0001036B"/>
    <w:rsid w:val="0001081D"/>
    <w:rsid w:val="00014F72"/>
    <w:rsid w:val="00015B8F"/>
    <w:rsid w:val="000166F0"/>
    <w:rsid w:val="00020AA9"/>
    <w:rsid w:val="00020C38"/>
    <w:rsid w:val="0002218F"/>
    <w:rsid w:val="00023602"/>
    <w:rsid w:val="00024A24"/>
    <w:rsid w:val="000256D5"/>
    <w:rsid w:val="00026CE4"/>
    <w:rsid w:val="00031133"/>
    <w:rsid w:val="00031239"/>
    <w:rsid w:val="00031D8E"/>
    <w:rsid w:val="000411D2"/>
    <w:rsid w:val="00042D8D"/>
    <w:rsid w:val="00043B21"/>
    <w:rsid w:val="0005066E"/>
    <w:rsid w:val="000511F8"/>
    <w:rsid w:val="00052705"/>
    <w:rsid w:val="000530B7"/>
    <w:rsid w:val="000567C0"/>
    <w:rsid w:val="000576FE"/>
    <w:rsid w:val="00057808"/>
    <w:rsid w:val="00063F67"/>
    <w:rsid w:val="0007257C"/>
    <w:rsid w:val="00073030"/>
    <w:rsid w:val="000755A2"/>
    <w:rsid w:val="00080F1B"/>
    <w:rsid w:val="00082409"/>
    <w:rsid w:val="000871BF"/>
    <w:rsid w:val="00087B7E"/>
    <w:rsid w:val="00094370"/>
    <w:rsid w:val="000A13DD"/>
    <w:rsid w:val="000A4FC2"/>
    <w:rsid w:val="000A72FC"/>
    <w:rsid w:val="000B1C50"/>
    <w:rsid w:val="000B331E"/>
    <w:rsid w:val="000B4039"/>
    <w:rsid w:val="000B7A7F"/>
    <w:rsid w:val="000C2DFA"/>
    <w:rsid w:val="000C3DC5"/>
    <w:rsid w:val="000C4047"/>
    <w:rsid w:val="000C4369"/>
    <w:rsid w:val="000C77B8"/>
    <w:rsid w:val="000E0456"/>
    <w:rsid w:val="000E5048"/>
    <w:rsid w:val="000E6D6E"/>
    <w:rsid w:val="000F2A24"/>
    <w:rsid w:val="000F48C4"/>
    <w:rsid w:val="000F5539"/>
    <w:rsid w:val="000F658D"/>
    <w:rsid w:val="00102100"/>
    <w:rsid w:val="0010224A"/>
    <w:rsid w:val="00103947"/>
    <w:rsid w:val="001048EB"/>
    <w:rsid w:val="00107B37"/>
    <w:rsid w:val="00116C1D"/>
    <w:rsid w:val="00121FBC"/>
    <w:rsid w:val="00123044"/>
    <w:rsid w:val="00125D93"/>
    <w:rsid w:val="00131349"/>
    <w:rsid w:val="00132652"/>
    <w:rsid w:val="00133EBD"/>
    <w:rsid w:val="00135CB7"/>
    <w:rsid w:val="001400EC"/>
    <w:rsid w:val="0014125E"/>
    <w:rsid w:val="00143197"/>
    <w:rsid w:val="0014478E"/>
    <w:rsid w:val="00144F7B"/>
    <w:rsid w:val="001455F7"/>
    <w:rsid w:val="00146ED9"/>
    <w:rsid w:val="00153782"/>
    <w:rsid w:val="00153C2D"/>
    <w:rsid w:val="00155971"/>
    <w:rsid w:val="00160648"/>
    <w:rsid w:val="00162521"/>
    <w:rsid w:val="001642FE"/>
    <w:rsid w:val="001654ED"/>
    <w:rsid w:val="00176EC6"/>
    <w:rsid w:val="0017766D"/>
    <w:rsid w:val="0018126F"/>
    <w:rsid w:val="00183CE7"/>
    <w:rsid w:val="001842DF"/>
    <w:rsid w:val="00193351"/>
    <w:rsid w:val="00196280"/>
    <w:rsid w:val="00197DE3"/>
    <w:rsid w:val="001B02FF"/>
    <w:rsid w:val="001B0C6C"/>
    <w:rsid w:val="001B19DB"/>
    <w:rsid w:val="001B4086"/>
    <w:rsid w:val="001B5F13"/>
    <w:rsid w:val="001B6EE3"/>
    <w:rsid w:val="001C2EE4"/>
    <w:rsid w:val="001E122A"/>
    <w:rsid w:val="001E2C3F"/>
    <w:rsid w:val="001E2CE6"/>
    <w:rsid w:val="001E457F"/>
    <w:rsid w:val="001E6735"/>
    <w:rsid w:val="001E6937"/>
    <w:rsid w:val="001F08BA"/>
    <w:rsid w:val="001F19F9"/>
    <w:rsid w:val="001F1D01"/>
    <w:rsid w:val="001F32DA"/>
    <w:rsid w:val="001F36D2"/>
    <w:rsid w:val="001F5CE4"/>
    <w:rsid w:val="00201ED7"/>
    <w:rsid w:val="00202027"/>
    <w:rsid w:val="00204860"/>
    <w:rsid w:val="0020622C"/>
    <w:rsid w:val="00214150"/>
    <w:rsid w:val="00216723"/>
    <w:rsid w:val="0021698E"/>
    <w:rsid w:val="002202C6"/>
    <w:rsid w:val="00221B5C"/>
    <w:rsid w:val="002228A3"/>
    <w:rsid w:val="002329DF"/>
    <w:rsid w:val="0023503D"/>
    <w:rsid w:val="00241ADF"/>
    <w:rsid w:val="00241B4D"/>
    <w:rsid w:val="0024383B"/>
    <w:rsid w:val="0024649B"/>
    <w:rsid w:val="002530F9"/>
    <w:rsid w:val="00255C98"/>
    <w:rsid w:val="002602FA"/>
    <w:rsid w:val="002607AF"/>
    <w:rsid w:val="00264A89"/>
    <w:rsid w:val="00265312"/>
    <w:rsid w:val="00271E08"/>
    <w:rsid w:val="00272416"/>
    <w:rsid w:val="00272A49"/>
    <w:rsid w:val="002747DB"/>
    <w:rsid w:val="00281FDB"/>
    <w:rsid w:val="0028726D"/>
    <w:rsid w:val="0029085A"/>
    <w:rsid w:val="00291F8A"/>
    <w:rsid w:val="00294FC1"/>
    <w:rsid w:val="0029593C"/>
    <w:rsid w:val="002A3277"/>
    <w:rsid w:val="002A4BA4"/>
    <w:rsid w:val="002C17BB"/>
    <w:rsid w:val="002C253A"/>
    <w:rsid w:val="002C2867"/>
    <w:rsid w:val="002C470C"/>
    <w:rsid w:val="002C520F"/>
    <w:rsid w:val="002E0A34"/>
    <w:rsid w:val="002E0F4C"/>
    <w:rsid w:val="002E4111"/>
    <w:rsid w:val="002F0A54"/>
    <w:rsid w:val="002F2360"/>
    <w:rsid w:val="002F3E25"/>
    <w:rsid w:val="00300E97"/>
    <w:rsid w:val="00304ACE"/>
    <w:rsid w:val="00305223"/>
    <w:rsid w:val="00305CE0"/>
    <w:rsid w:val="00307D03"/>
    <w:rsid w:val="00310844"/>
    <w:rsid w:val="003111AC"/>
    <w:rsid w:val="00311431"/>
    <w:rsid w:val="00311943"/>
    <w:rsid w:val="003169E6"/>
    <w:rsid w:val="00320E2B"/>
    <w:rsid w:val="00320FAD"/>
    <w:rsid w:val="003214A8"/>
    <w:rsid w:val="00325491"/>
    <w:rsid w:val="0032696E"/>
    <w:rsid w:val="00327099"/>
    <w:rsid w:val="00331FD6"/>
    <w:rsid w:val="00332FAE"/>
    <w:rsid w:val="0033340A"/>
    <w:rsid w:val="0033449A"/>
    <w:rsid w:val="00343199"/>
    <w:rsid w:val="00345B56"/>
    <w:rsid w:val="00355F9A"/>
    <w:rsid w:val="00357918"/>
    <w:rsid w:val="0036056D"/>
    <w:rsid w:val="00364631"/>
    <w:rsid w:val="00376FB9"/>
    <w:rsid w:val="003779D8"/>
    <w:rsid w:val="00380E17"/>
    <w:rsid w:val="0039214E"/>
    <w:rsid w:val="003928EC"/>
    <w:rsid w:val="00392AED"/>
    <w:rsid w:val="00392EE8"/>
    <w:rsid w:val="00394F34"/>
    <w:rsid w:val="003A1D32"/>
    <w:rsid w:val="003A385E"/>
    <w:rsid w:val="003A4281"/>
    <w:rsid w:val="003A50D3"/>
    <w:rsid w:val="003B1B15"/>
    <w:rsid w:val="003B2A0A"/>
    <w:rsid w:val="003B4061"/>
    <w:rsid w:val="003B4723"/>
    <w:rsid w:val="003B56AC"/>
    <w:rsid w:val="003B6527"/>
    <w:rsid w:val="003C1815"/>
    <w:rsid w:val="003C21B2"/>
    <w:rsid w:val="003C4993"/>
    <w:rsid w:val="003C4BD9"/>
    <w:rsid w:val="003C672F"/>
    <w:rsid w:val="003D04F7"/>
    <w:rsid w:val="003D313C"/>
    <w:rsid w:val="003D7A8E"/>
    <w:rsid w:val="003E010D"/>
    <w:rsid w:val="003E16AE"/>
    <w:rsid w:val="003E6993"/>
    <w:rsid w:val="004008F2"/>
    <w:rsid w:val="00401237"/>
    <w:rsid w:val="00402368"/>
    <w:rsid w:val="00402982"/>
    <w:rsid w:val="004046D8"/>
    <w:rsid w:val="0040641C"/>
    <w:rsid w:val="00413C03"/>
    <w:rsid w:val="00416404"/>
    <w:rsid w:val="00416D4E"/>
    <w:rsid w:val="00417B0D"/>
    <w:rsid w:val="00421AC0"/>
    <w:rsid w:val="00435405"/>
    <w:rsid w:val="004363BF"/>
    <w:rsid w:val="00445A5B"/>
    <w:rsid w:val="004462DB"/>
    <w:rsid w:val="004474BD"/>
    <w:rsid w:val="0045092D"/>
    <w:rsid w:val="00452500"/>
    <w:rsid w:val="00462479"/>
    <w:rsid w:val="00466F49"/>
    <w:rsid w:val="004753F0"/>
    <w:rsid w:val="004761A3"/>
    <w:rsid w:val="00491A3B"/>
    <w:rsid w:val="00495605"/>
    <w:rsid w:val="004958E9"/>
    <w:rsid w:val="00496331"/>
    <w:rsid w:val="004A1BEE"/>
    <w:rsid w:val="004A221A"/>
    <w:rsid w:val="004A53AC"/>
    <w:rsid w:val="004A5CE7"/>
    <w:rsid w:val="004B1AAD"/>
    <w:rsid w:val="004B3987"/>
    <w:rsid w:val="004B47A9"/>
    <w:rsid w:val="004B6231"/>
    <w:rsid w:val="004B7835"/>
    <w:rsid w:val="004C1D67"/>
    <w:rsid w:val="004C2557"/>
    <w:rsid w:val="004E10E7"/>
    <w:rsid w:val="004E2891"/>
    <w:rsid w:val="004E3DC5"/>
    <w:rsid w:val="004F14D6"/>
    <w:rsid w:val="004F1AEC"/>
    <w:rsid w:val="004F245E"/>
    <w:rsid w:val="004F3710"/>
    <w:rsid w:val="004F56BD"/>
    <w:rsid w:val="004F5969"/>
    <w:rsid w:val="004F66FA"/>
    <w:rsid w:val="005013EA"/>
    <w:rsid w:val="00502211"/>
    <w:rsid w:val="00504B3F"/>
    <w:rsid w:val="00510260"/>
    <w:rsid w:val="00510C67"/>
    <w:rsid w:val="00513802"/>
    <w:rsid w:val="00522991"/>
    <w:rsid w:val="005258B5"/>
    <w:rsid w:val="00527EF0"/>
    <w:rsid w:val="00530980"/>
    <w:rsid w:val="00530BC9"/>
    <w:rsid w:val="005316E3"/>
    <w:rsid w:val="00534246"/>
    <w:rsid w:val="00541325"/>
    <w:rsid w:val="00547C8C"/>
    <w:rsid w:val="005530CE"/>
    <w:rsid w:val="005548F6"/>
    <w:rsid w:val="00560D68"/>
    <w:rsid w:val="00563DF8"/>
    <w:rsid w:val="00570663"/>
    <w:rsid w:val="00570D78"/>
    <w:rsid w:val="00577F54"/>
    <w:rsid w:val="005807C9"/>
    <w:rsid w:val="00580CDD"/>
    <w:rsid w:val="00581259"/>
    <w:rsid w:val="00581463"/>
    <w:rsid w:val="00583ECE"/>
    <w:rsid w:val="0058541F"/>
    <w:rsid w:val="00593D7D"/>
    <w:rsid w:val="005A1727"/>
    <w:rsid w:val="005B1EEF"/>
    <w:rsid w:val="005B6897"/>
    <w:rsid w:val="005B6F6A"/>
    <w:rsid w:val="005C225B"/>
    <w:rsid w:val="005D1026"/>
    <w:rsid w:val="005D1284"/>
    <w:rsid w:val="005E2015"/>
    <w:rsid w:val="005F0861"/>
    <w:rsid w:val="005F3497"/>
    <w:rsid w:val="005F4A80"/>
    <w:rsid w:val="005F6E71"/>
    <w:rsid w:val="00600D5D"/>
    <w:rsid w:val="00605471"/>
    <w:rsid w:val="00607B1E"/>
    <w:rsid w:val="00615633"/>
    <w:rsid w:val="00620C9F"/>
    <w:rsid w:val="00623B78"/>
    <w:rsid w:val="0062448B"/>
    <w:rsid w:val="00625291"/>
    <w:rsid w:val="00625950"/>
    <w:rsid w:val="0064379D"/>
    <w:rsid w:val="00646963"/>
    <w:rsid w:val="006474E3"/>
    <w:rsid w:val="00647617"/>
    <w:rsid w:val="00657087"/>
    <w:rsid w:val="0066084D"/>
    <w:rsid w:val="0066458C"/>
    <w:rsid w:val="00664FCD"/>
    <w:rsid w:val="006721C1"/>
    <w:rsid w:val="0067394A"/>
    <w:rsid w:val="00675F8A"/>
    <w:rsid w:val="00676069"/>
    <w:rsid w:val="006812F1"/>
    <w:rsid w:val="00681332"/>
    <w:rsid w:val="006828FB"/>
    <w:rsid w:val="00692420"/>
    <w:rsid w:val="006940F5"/>
    <w:rsid w:val="006A01B1"/>
    <w:rsid w:val="006A06AC"/>
    <w:rsid w:val="006A1FFF"/>
    <w:rsid w:val="006A299D"/>
    <w:rsid w:val="006A66EB"/>
    <w:rsid w:val="006A6AEF"/>
    <w:rsid w:val="006A7E07"/>
    <w:rsid w:val="006B4A4F"/>
    <w:rsid w:val="006B4D8A"/>
    <w:rsid w:val="006C080A"/>
    <w:rsid w:val="006C0A67"/>
    <w:rsid w:val="006C287C"/>
    <w:rsid w:val="006C5056"/>
    <w:rsid w:val="006D3FBE"/>
    <w:rsid w:val="006D5956"/>
    <w:rsid w:val="006E0C43"/>
    <w:rsid w:val="006E7635"/>
    <w:rsid w:val="006F1D12"/>
    <w:rsid w:val="006F2941"/>
    <w:rsid w:val="006F4112"/>
    <w:rsid w:val="006F5D01"/>
    <w:rsid w:val="006F5DED"/>
    <w:rsid w:val="006F70C6"/>
    <w:rsid w:val="00704D3C"/>
    <w:rsid w:val="0070649E"/>
    <w:rsid w:val="007068D1"/>
    <w:rsid w:val="00712DC0"/>
    <w:rsid w:val="0071591B"/>
    <w:rsid w:val="00717538"/>
    <w:rsid w:val="0071793F"/>
    <w:rsid w:val="007235E0"/>
    <w:rsid w:val="00725B96"/>
    <w:rsid w:val="007276FF"/>
    <w:rsid w:val="00727F78"/>
    <w:rsid w:val="007301FA"/>
    <w:rsid w:val="00730EB4"/>
    <w:rsid w:val="00731BCA"/>
    <w:rsid w:val="00732BAE"/>
    <w:rsid w:val="0073752A"/>
    <w:rsid w:val="007423B5"/>
    <w:rsid w:val="0074305B"/>
    <w:rsid w:val="007450C7"/>
    <w:rsid w:val="0075411B"/>
    <w:rsid w:val="00754BEE"/>
    <w:rsid w:val="00760300"/>
    <w:rsid w:val="007655AB"/>
    <w:rsid w:val="00776044"/>
    <w:rsid w:val="00776B11"/>
    <w:rsid w:val="007771BC"/>
    <w:rsid w:val="00777C39"/>
    <w:rsid w:val="00780619"/>
    <w:rsid w:val="00782127"/>
    <w:rsid w:val="007834AC"/>
    <w:rsid w:val="00790245"/>
    <w:rsid w:val="00793E61"/>
    <w:rsid w:val="0079403A"/>
    <w:rsid w:val="00795255"/>
    <w:rsid w:val="007A0BE8"/>
    <w:rsid w:val="007A1B37"/>
    <w:rsid w:val="007A730B"/>
    <w:rsid w:val="007B40B6"/>
    <w:rsid w:val="007B5D94"/>
    <w:rsid w:val="007C613C"/>
    <w:rsid w:val="007D41B3"/>
    <w:rsid w:val="007D4602"/>
    <w:rsid w:val="007E18BA"/>
    <w:rsid w:val="007E722C"/>
    <w:rsid w:val="007F0757"/>
    <w:rsid w:val="007F44FD"/>
    <w:rsid w:val="0080099B"/>
    <w:rsid w:val="00801DFF"/>
    <w:rsid w:val="00801EC9"/>
    <w:rsid w:val="00803894"/>
    <w:rsid w:val="00803D32"/>
    <w:rsid w:val="00811BB7"/>
    <w:rsid w:val="00814621"/>
    <w:rsid w:val="008170D1"/>
    <w:rsid w:val="008179D0"/>
    <w:rsid w:val="00821539"/>
    <w:rsid w:val="008217CC"/>
    <w:rsid w:val="00821ED4"/>
    <w:rsid w:val="008311AB"/>
    <w:rsid w:val="00831EC1"/>
    <w:rsid w:val="008356AC"/>
    <w:rsid w:val="00836174"/>
    <w:rsid w:val="008368E7"/>
    <w:rsid w:val="008400FD"/>
    <w:rsid w:val="008405DD"/>
    <w:rsid w:val="00853EAC"/>
    <w:rsid w:val="00860699"/>
    <w:rsid w:val="00860D06"/>
    <w:rsid w:val="0086436D"/>
    <w:rsid w:val="008738CB"/>
    <w:rsid w:val="0088038A"/>
    <w:rsid w:val="00883079"/>
    <w:rsid w:val="008831CE"/>
    <w:rsid w:val="00885F2C"/>
    <w:rsid w:val="00890CB6"/>
    <w:rsid w:val="008911D6"/>
    <w:rsid w:val="0089335C"/>
    <w:rsid w:val="00895DAF"/>
    <w:rsid w:val="00897A3E"/>
    <w:rsid w:val="008A1423"/>
    <w:rsid w:val="008A1E58"/>
    <w:rsid w:val="008A4BFC"/>
    <w:rsid w:val="008A685E"/>
    <w:rsid w:val="008A731B"/>
    <w:rsid w:val="008B048B"/>
    <w:rsid w:val="008B132F"/>
    <w:rsid w:val="008B7D8E"/>
    <w:rsid w:val="008C0782"/>
    <w:rsid w:val="008C0F7E"/>
    <w:rsid w:val="008C12A8"/>
    <w:rsid w:val="008C2916"/>
    <w:rsid w:val="008D4355"/>
    <w:rsid w:val="008D6D47"/>
    <w:rsid w:val="008D767A"/>
    <w:rsid w:val="008E32AE"/>
    <w:rsid w:val="008E5A97"/>
    <w:rsid w:val="008E769C"/>
    <w:rsid w:val="008F243E"/>
    <w:rsid w:val="0090160A"/>
    <w:rsid w:val="00902296"/>
    <w:rsid w:val="009039E6"/>
    <w:rsid w:val="00905504"/>
    <w:rsid w:val="00923DBA"/>
    <w:rsid w:val="009244A8"/>
    <w:rsid w:val="0092553F"/>
    <w:rsid w:val="00927182"/>
    <w:rsid w:val="00930D73"/>
    <w:rsid w:val="00932357"/>
    <w:rsid w:val="00936E2C"/>
    <w:rsid w:val="009400BB"/>
    <w:rsid w:val="00943CAB"/>
    <w:rsid w:val="00944383"/>
    <w:rsid w:val="00952CBA"/>
    <w:rsid w:val="00953AB4"/>
    <w:rsid w:val="00954F7E"/>
    <w:rsid w:val="00955818"/>
    <w:rsid w:val="00956CB4"/>
    <w:rsid w:val="00961433"/>
    <w:rsid w:val="0097584B"/>
    <w:rsid w:val="00983F19"/>
    <w:rsid w:val="00984018"/>
    <w:rsid w:val="009878F7"/>
    <w:rsid w:val="0099235E"/>
    <w:rsid w:val="00993955"/>
    <w:rsid w:val="009A2806"/>
    <w:rsid w:val="009A3A1C"/>
    <w:rsid w:val="009B07EE"/>
    <w:rsid w:val="009B2885"/>
    <w:rsid w:val="009B6AD7"/>
    <w:rsid w:val="009C061B"/>
    <w:rsid w:val="009C0B13"/>
    <w:rsid w:val="009C30B9"/>
    <w:rsid w:val="009C69B7"/>
    <w:rsid w:val="009D0771"/>
    <w:rsid w:val="009D16BF"/>
    <w:rsid w:val="009D4D94"/>
    <w:rsid w:val="009E02DF"/>
    <w:rsid w:val="009E5277"/>
    <w:rsid w:val="009E58EE"/>
    <w:rsid w:val="009E7548"/>
    <w:rsid w:val="009E7EC0"/>
    <w:rsid w:val="009F064D"/>
    <w:rsid w:val="009F0C5E"/>
    <w:rsid w:val="009F4A52"/>
    <w:rsid w:val="009F64EE"/>
    <w:rsid w:val="00A00F2C"/>
    <w:rsid w:val="00A04605"/>
    <w:rsid w:val="00A0649F"/>
    <w:rsid w:val="00A074FE"/>
    <w:rsid w:val="00A125CD"/>
    <w:rsid w:val="00A14F48"/>
    <w:rsid w:val="00A15DDE"/>
    <w:rsid w:val="00A16720"/>
    <w:rsid w:val="00A16A20"/>
    <w:rsid w:val="00A20594"/>
    <w:rsid w:val="00A3039D"/>
    <w:rsid w:val="00A34DFB"/>
    <w:rsid w:val="00A34E75"/>
    <w:rsid w:val="00A46125"/>
    <w:rsid w:val="00A52F18"/>
    <w:rsid w:val="00A53B75"/>
    <w:rsid w:val="00A63E29"/>
    <w:rsid w:val="00A65162"/>
    <w:rsid w:val="00A66A0D"/>
    <w:rsid w:val="00A73816"/>
    <w:rsid w:val="00A77850"/>
    <w:rsid w:val="00A83431"/>
    <w:rsid w:val="00A83A84"/>
    <w:rsid w:val="00A85735"/>
    <w:rsid w:val="00A964D4"/>
    <w:rsid w:val="00AA29AF"/>
    <w:rsid w:val="00AA6418"/>
    <w:rsid w:val="00AA66F3"/>
    <w:rsid w:val="00AB6D58"/>
    <w:rsid w:val="00AC1F7B"/>
    <w:rsid w:val="00AC4540"/>
    <w:rsid w:val="00AD2ACD"/>
    <w:rsid w:val="00AD52F8"/>
    <w:rsid w:val="00AE625C"/>
    <w:rsid w:val="00B00F4E"/>
    <w:rsid w:val="00B02877"/>
    <w:rsid w:val="00B034E8"/>
    <w:rsid w:val="00B04AAA"/>
    <w:rsid w:val="00B05006"/>
    <w:rsid w:val="00B054F5"/>
    <w:rsid w:val="00B072C7"/>
    <w:rsid w:val="00B10FF4"/>
    <w:rsid w:val="00B15B3B"/>
    <w:rsid w:val="00B3471D"/>
    <w:rsid w:val="00B4324D"/>
    <w:rsid w:val="00B5016D"/>
    <w:rsid w:val="00B508C4"/>
    <w:rsid w:val="00B52AC9"/>
    <w:rsid w:val="00B56EC2"/>
    <w:rsid w:val="00B65A80"/>
    <w:rsid w:val="00B66FDB"/>
    <w:rsid w:val="00B75233"/>
    <w:rsid w:val="00B75E81"/>
    <w:rsid w:val="00B80EC6"/>
    <w:rsid w:val="00B83A45"/>
    <w:rsid w:val="00B90C63"/>
    <w:rsid w:val="00BA3FA4"/>
    <w:rsid w:val="00BA7A05"/>
    <w:rsid w:val="00BB3DCE"/>
    <w:rsid w:val="00BC09DA"/>
    <w:rsid w:val="00BD3F80"/>
    <w:rsid w:val="00BD52A6"/>
    <w:rsid w:val="00BD5AFF"/>
    <w:rsid w:val="00BD6E9A"/>
    <w:rsid w:val="00BE464A"/>
    <w:rsid w:val="00BF273F"/>
    <w:rsid w:val="00BF28A7"/>
    <w:rsid w:val="00C041F7"/>
    <w:rsid w:val="00C04636"/>
    <w:rsid w:val="00C07B2C"/>
    <w:rsid w:val="00C10460"/>
    <w:rsid w:val="00C12A27"/>
    <w:rsid w:val="00C12EA9"/>
    <w:rsid w:val="00C145DF"/>
    <w:rsid w:val="00C16266"/>
    <w:rsid w:val="00C2371A"/>
    <w:rsid w:val="00C32ACD"/>
    <w:rsid w:val="00C32C6F"/>
    <w:rsid w:val="00C33F0E"/>
    <w:rsid w:val="00C35017"/>
    <w:rsid w:val="00C423B8"/>
    <w:rsid w:val="00C42E6C"/>
    <w:rsid w:val="00C446B0"/>
    <w:rsid w:val="00C44B6F"/>
    <w:rsid w:val="00C5105C"/>
    <w:rsid w:val="00C534A1"/>
    <w:rsid w:val="00C57001"/>
    <w:rsid w:val="00C60427"/>
    <w:rsid w:val="00C67607"/>
    <w:rsid w:val="00C76966"/>
    <w:rsid w:val="00C86518"/>
    <w:rsid w:val="00C86F95"/>
    <w:rsid w:val="00C873F6"/>
    <w:rsid w:val="00C90AB7"/>
    <w:rsid w:val="00C940AC"/>
    <w:rsid w:val="00CA23F8"/>
    <w:rsid w:val="00CA304F"/>
    <w:rsid w:val="00CA404F"/>
    <w:rsid w:val="00CA5F69"/>
    <w:rsid w:val="00CB0980"/>
    <w:rsid w:val="00CC03DD"/>
    <w:rsid w:val="00CC5DF9"/>
    <w:rsid w:val="00CD7461"/>
    <w:rsid w:val="00CD78D3"/>
    <w:rsid w:val="00CE11C5"/>
    <w:rsid w:val="00CE19D8"/>
    <w:rsid w:val="00CE1A7A"/>
    <w:rsid w:val="00CE5109"/>
    <w:rsid w:val="00CE59AE"/>
    <w:rsid w:val="00CE5D4E"/>
    <w:rsid w:val="00CE68E4"/>
    <w:rsid w:val="00CF1219"/>
    <w:rsid w:val="00CF42BA"/>
    <w:rsid w:val="00CF5D9C"/>
    <w:rsid w:val="00CF6FCB"/>
    <w:rsid w:val="00D04164"/>
    <w:rsid w:val="00D0416D"/>
    <w:rsid w:val="00D14142"/>
    <w:rsid w:val="00D145F1"/>
    <w:rsid w:val="00D27C71"/>
    <w:rsid w:val="00D36587"/>
    <w:rsid w:val="00D3681D"/>
    <w:rsid w:val="00D410ED"/>
    <w:rsid w:val="00D54F57"/>
    <w:rsid w:val="00D55B9F"/>
    <w:rsid w:val="00D63180"/>
    <w:rsid w:val="00D65439"/>
    <w:rsid w:val="00D664AE"/>
    <w:rsid w:val="00D73AD0"/>
    <w:rsid w:val="00D8394C"/>
    <w:rsid w:val="00D86752"/>
    <w:rsid w:val="00D90105"/>
    <w:rsid w:val="00D90A16"/>
    <w:rsid w:val="00D912D0"/>
    <w:rsid w:val="00D9441F"/>
    <w:rsid w:val="00D97FE6"/>
    <w:rsid w:val="00DA2D7F"/>
    <w:rsid w:val="00DB18F7"/>
    <w:rsid w:val="00DB4339"/>
    <w:rsid w:val="00DB4862"/>
    <w:rsid w:val="00DB7C4F"/>
    <w:rsid w:val="00DC0AFA"/>
    <w:rsid w:val="00DC1478"/>
    <w:rsid w:val="00DC3613"/>
    <w:rsid w:val="00DC44A8"/>
    <w:rsid w:val="00DC524A"/>
    <w:rsid w:val="00DC5DB7"/>
    <w:rsid w:val="00DC6422"/>
    <w:rsid w:val="00DC70AF"/>
    <w:rsid w:val="00DC70F9"/>
    <w:rsid w:val="00DD0EA7"/>
    <w:rsid w:val="00DD2DB9"/>
    <w:rsid w:val="00DD4AA2"/>
    <w:rsid w:val="00DD4C26"/>
    <w:rsid w:val="00DD75AB"/>
    <w:rsid w:val="00DE0F45"/>
    <w:rsid w:val="00DE0FCF"/>
    <w:rsid w:val="00DE2E26"/>
    <w:rsid w:val="00DE32D3"/>
    <w:rsid w:val="00DE50EC"/>
    <w:rsid w:val="00DF55BB"/>
    <w:rsid w:val="00DF61BB"/>
    <w:rsid w:val="00DF640D"/>
    <w:rsid w:val="00E03A29"/>
    <w:rsid w:val="00E05588"/>
    <w:rsid w:val="00E06566"/>
    <w:rsid w:val="00E066FE"/>
    <w:rsid w:val="00E074FC"/>
    <w:rsid w:val="00E12D58"/>
    <w:rsid w:val="00E16468"/>
    <w:rsid w:val="00E2186F"/>
    <w:rsid w:val="00E22FBA"/>
    <w:rsid w:val="00E235C5"/>
    <w:rsid w:val="00E243A0"/>
    <w:rsid w:val="00E30FED"/>
    <w:rsid w:val="00E363BE"/>
    <w:rsid w:val="00E410AB"/>
    <w:rsid w:val="00E45044"/>
    <w:rsid w:val="00E459EF"/>
    <w:rsid w:val="00E50BC9"/>
    <w:rsid w:val="00E51189"/>
    <w:rsid w:val="00E714CF"/>
    <w:rsid w:val="00E71742"/>
    <w:rsid w:val="00E774CB"/>
    <w:rsid w:val="00E81856"/>
    <w:rsid w:val="00E83DA7"/>
    <w:rsid w:val="00E92FF4"/>
    <w:rsid w:val="00E95EAD"/>
    <w:rsid w:val="00E968A7"/>
    <w:rsid w:val="00EB0D9F"/>
    <w:rsid w:val="00EB1374"/>
    <w:rsid w:val="00EC1E66"/>
    <w:rsid w:val="00EC30D1"/>
    <w:rsid w:val="00EC3E99"/>
    <w:rsid w:val="00EC4287"/>
    <w:rsid w:val="00ED6037"/>
    <w:rsid w:val="00EE004C"/>
    <w:rsid w:val="00EE07DA"/>
    <w:rsid w:val="00EE1964"/>
    <w:rsid w:val="00EE1E18"/>
    <w:rsid w:val="00EE5DA0"/>
    <w:rsid w:val="00EE66BE"/>
    <w:rsid w:val="00EF6670"/>
    <w:rsid w:val="00EF692A"/>
    <w:rsid w:val="00F012A5"/>
    <w:rsid w:val="00F1271E"/>
    <w:rsid w:val="00F234D5"/>
    <w:rsid w:val="00F259C6"/>
    <w:rsid w:val="00F25BBB"/>
    <w:rsid w:val="00F2734E"/>
    <w:rsid w:val="00F311C0"/>
    <w:rsid w:val="00F31252"/>
    <w:rsid w:val="00F33644"/>
    <w:rsid w:val="00F34370"/>
    <w:rsid w:val="00F34F58"/>
    <w:rsid w:val="00F402E1"/>
    <w:rsid w:val="00F417B8"/>
    <w:rsid w:val="00F4417E"/>
    <w:rsid w:val="00F44EB3"/>
    <w:rsid w:val="00F460BC"/>
    <w:rsid w:val="00F50480"/>
    <w:rsid w:val="00F52971"/>
    <w:rsid w:val="00F533FE"/>
    <w:rsid w:val="00F55177"/>
    <w:rsid w:val="00F55622"/>
    <w:rsid w:val="00F55851"/>
    <w:rsid w:val="00F55C36"/>
    <w:rsid w:val="00F62D7F"/>
    <w:rsid w:val="00F6316D"/>
    <w:rsid w:val="00F74CEF"/>
    <w:rsid w:val="00F77BDC"/>
    <w:rsid w:val="00F80FC7"/>
    <w:rsid w:val="00F81BBF"/>
    <w:rsid w:val="00F820EB"/>
    <w:rsid w:val="00F84D47"/>
    <w:rsid w:val="00F86C3D"/>
    <w:rsid w:val="00F915F5"/>
    <w:rsid w:val="00F920D9"/>
    <w:rsid w:val="00F930D1"/>
    <w:rsid w:val="00F934BB"/>
    <w:rsid w:val="00F93637"/>
    <w:rsid w:val="00FA024C"/>
    <w:rsid w:val="00FA4C7B"/>
    <w:rsid w:val="00FA50D4"/>
    <w:rsid w:val="00FA5C57"/>
    <w:rsid w:val="00FB573F"/>
    <w:rsid w:val="00FC0181"/>
    <w:rsid w:val="00FC77A7"/>
    <w:rsid w:val="00FD02FE"/>
    <w:rsid w:val="00FD0C03"/>
    <w:rsid w:val="00FD204B"/>
    <w:rsid w:val="00FD7D7B"/>
    <w:rsid w:val="00FE1AF8"/>
    <w:rsid w:val="00FE38BE"/>
    <w:rsid w:val="00FE6924"/>
    <w:rsid w:val="00FE7656"/>
    <w:rsid w:val="00FF1053"/>
    <w:rsid w:val="00FF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0E355"/>
  <w15:docId w15:val="{4AB08658-A127-4178-BFC1-7226983D4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okia Pure Text" w:eastAsiaTheme="minorHAnsi" w:hAnsi="Nokia Pure Text" w:cstheme="minorBidi"/>
        <w:color w:val="687170" w:themeColor="text2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AD"/>
    <w:pPr>
      <w:spacing w:after="240" w:line="240" w:lineRule="auto"/>
      <w:ind w:left="1106"/>
    </w:pPr>
    <w:rPr>
      <w:rFonts w:ascii="Arial" w:eastAsia="Times New Roman" w:hAnsi="Arial" w:cs="Times New Roman"/>
      <w:color w:val="68857A"/>
      <w:sz w:val="20"/>
      <w:lang w:eastAsia="en-GB"/>
    </w:rPr>
  </w:style>
  <w:style w:type="paragraph" w:styleId="Heading1">
    <w:name w:val="heading 1"/>
    <w:basedOn w:val="Normal"/>
    <w:next w:val="BodyText"/>
    <w:link w:val="Heading1Char"/>
    <w:qFormat/>
    <w:rsid w:val="007A1B37"/>
    <w:pPr>
      <w:keepNext/>
      <w:keepLines/>
      <w:numPr>
        <w:numId w:val="2"/>
      </w:numPr>
      <w:spacing w:before="240" w:after="220" w:line="276" w:lineRule="auto"/>
      <w:outlineLvl w:val="0"/>
    </w:pPr>
    <w:rPr>
      <w:rFonts w:asciiTheme="minorHAnsi" w:eastAsiaTheme="majorEastAsia" w:hAnsiTheme="minorHAnsi" w:cstheme="minorHAnsi"/>
      <w:b/>
      <w:bCs/>
      <w:color w:val="124191" w:themeColor="background1"/>
      <w:sz w:val="24"/>
      <w:szCs w:val="28"/>
      <w:lang w:val="en-US" w:eastAsia="en-US"/>
    </w:rPr>
  </w:style>
  <w:style w:type="paragraph" w:styleId="Heading2">
    <w:name w:val="heading 2"/>
    <w:next w:val="BodyText"/>
    <w:link w:val="Heading2Char"/>
    <w:unhideWhenUsed/>
    <w:qFormat/>
    <w:rsid w:val="00731BCA"/>
    <w:pPr>
      <w:keepNext/>
      <w:keepLines/>
      <w:numPr>
        <w:ilvl w:val="1"/>
        <w:numId w:val="2"/>
      </w:numPr>
      <w:spacing w:before="60" w:after="60" w:line="360" w:lineRule="auto"/>
      <w:ind w:left="994"/>
      <w:outlineLvl w:val="1"/>
    </w:pPr>
    <w:rPr>
      <w:rFonts w:asciiTheme="majorHAnsi" w:eastAsiaTheme="majorEastAsia" w:hAnsiTheme="majorHAnsi" w:cstheme="majorBidi"/>
      <w:color w:val="124191" w:themeColor="background1"/>
      <w:szCs w:val="26"/>
    </w:rPr>
  </w:style>
  <w:style w:type="paragraph" w:styleId="Heading3">
    <w:name w:val="heading 3"/>
    <w:basedOn w:val="ListParagraph"/>
    <w:next w:val="BodyText"/>
    <w:link w:val="Heading3Char"/>
    <w:unhideWhenUsed/>
    <w:qFormat/>
    <w:rsid w:val="008B7D8E"/>
    <w:pPr>
      <w:numPr>
        <w:ilvl w:val="2"/>
        <w:numId w:val="2"/>
      </w:numPr>
      <w:ind w:left="1170"/>
      <w:outlineLvl w:val="2"/>
    </w:pPr>
    <w:rPr>
      <w:color w:val="124191" w:themeColor="background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ACD"/>
    <w:pPr>
      <w:keepNext/>
      <w:keepLines/>
      <w:numPr>
        <w:ilvl w:val="3"/>
        <w:numId w:val="2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124191" w:themeColor="background1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60699"/>
    <w:pPr>
      <w:keepNext/>
      <w:keepLines/>
      <w:numPr>
        <w:ilvl w:val="4"/>
        <w:numId w:val="2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96BF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60699"/>
    <w:pPr>
      <w:keepNext/>
      <w:keepLines/>
      <w:numPr>
        <w:ilvl w:val="5"/>
        <w:numId w:val="2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647F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60699"/>
    <w:pPr>
      <w:keepNext/>
      <w:keepLines/>
      <w:numPr>
        <w:ilvl w:val="6"/>
        <w:numId w:val="2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647F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99"/>
    <w:pPr>
      <w:keepNext/>
      <w:keepLines/>
      <w:numPr>
        <w:ilvl w:val="7"/>
        <w:numId w:val="2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FFFFFF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99"/>
    <w:pPr>
      <w:keepNext/>
      <w:keepLines/>
      <w:numPr>
        <w:ilvl w:val="8"/>
        <w:numId w:val="2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735"/>
    <w:pPr>
      <w:tabs>
        <w:tab w:val="center" w:pos="4513"/>
        <w:tab w:val="right" w:pos="9026"/>
      </w:tabs>
      <w:spacing w:after="0"/>
      <w:ind w:left="0"/>
    </w:pPr>
    <w:rPr>
      <w:rFonts w:asciiTheme="minorHAnsi" w:eastAsiaTheme="minorHAnsi" w:hAnsiTheme="minorHAnsi" w:cstheme="minorBidi"/>
      <w:color w:val="687170" w:themeColor="text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E673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1E6735"/>
    <w:pPr>
      <w:tabs>
        <w:tab w:val="center" w:pos="4513"/>
        <w:tab w:val="right" w:pos="9026"/>
      </w:tabs>
      <w:spacing w:after="0"/>
      <w:ind w:left="0"/>
    </w:pPr>
    <w:rPr>
      <w:rFonts w:asciiTheme="minorHAnsi" w:eastAsiaTheme="minorHAnsi" w:hAnsiTheme="minorHAnsi" w:cstheme="minorBidi"/>
      <w:color w:val="687170" w:themeColor="text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E6735"/>
    <w:rPr>
      <w:rFonts w:asciiTheme="minorHAnsi" w:hAnsiTheme="minorHAnsi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5F7"/>
    <w:pPr>
      <w:spacing w:after="0"/>
      <w:ind w:left="0"/>
    </w:pPr>
    <w:rPr>
      <w:rFonts w:ascii="Tahoma" w:eastAsiaTheme="minorHAnsi" w:hAnsi="Tahoma" w:cs="Tahoma"/>
      <w:color w:val="687170" w:themeColor="text2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5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D1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31BCA"/>
    <w:rPr>
      <w:rFonts w:asciiTheme="majorHAnsi" w:eastAsiaTheme="majorEastAsia" w:hAnsiTheme="majorHAnsi" w:cstheme="majorBidi"/>
      <w:color w:val="124191" w:themeColor="background1"/>
      <w:szCs w:val="26"/>
    </w:rPr>
  </w:style>
  <w:style w:type="character" w:customStyle="1" w:styleId="Heading1Char">
    <w:name w:val="Heading 1 Char"/>
    <w:basedOn w:val="DefaultParagraphFont"/>
    <w:link w:val="Heading1"/>
    <w:rsid w:val="007A1B37"/>
    <w:rPr>
      <w:rFonts w:asciiTheme="minorHAnsi" w:eastAsiaTheme="majorEastAsia" w:hAnsiTheme="minorHAnsi" w:cstheme="minorHAnsi"/>
      <w:b/>
      <w:bCs/>
      <w:color w:val="124191" w:themeColor="background1"/>
      <w:sz w:val="24"/>
      <w:szCs w:val="28"/>
      <w:lang w:val="en-US"/>
    </w:rPr>
  </w:style>
  <w:style w:type="paragraph" w:styleId="NoSpacing">
    <w:name w:val="No Spacing"/>
    <w:aliases w:val="Copy"/>
    <w:uiPriority w:val="1"/>
    <w:qFormat/>
    <w:rsid w:val="007B5D94"/>
    <w:pPr>
      <w:spacing w:after="0" w:line="288" w:lineRule="auto"/>
    </w:pPr>
    <w:rPr>
      <w:rFonts w:asciiTheme="minorHAnsi" w:hAnsiTheme="minorHAnsi" w:cs="Arial"/>
    </w:rPr>
  </w:style>
  <w:style w:type="numbering" w:customStyle="1" w:styleId="Nokia">
    <w:name w:val="Nokia"/>
    <w:uiPriority w:val="99"/>
    <w:rsid w:val="008170D1"/>
    <w:pPr>
      <w:numPr>
        <w:numId w:val="1"/>
      </w:numPr>
    </w:p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026CE4"/>
    <w:pPr>
      <w:tabs>
        <w:tab w:val="right" w:leader="dot" w:pos="9356"/>
      </w:tabs>
      <w:spacing w:after="100"/>
      <w:ind w:left="397" w:hanging="397"/>
    </w:pPr>
    <w:rPr>
      <w:b/>
      <w:noProof/>
    </w:rPr>
  </w:style>
  <w:style w:type="character" w:styleId="Hyperlink">
    <w:name w:val="Hyperlink"/>
    <w:basedOn w:val="DefaultParagraphFont"/>
    <w:unhideWhenUsed/>
    <w:rsid w:val="001E6735"/>
    <w:rPr>
      <w:rFonts w:asciiTheme="minorHAnsi" w:hAnsiTheme="minorHAnsi"/>
      <w:color w:val="124191" w:themeColor="background1"/>
      <w:u w:val="single"/>
    </w:rPr>
  </w:style>
  <w:style w:type="character" w:styleId="PlaceholderText">
    <w:name w:val="Placeholder Text"/>
    <w:basedOn w:val="DefaultParagraphFont"/>
    <w:uiPriority w:val="99"/>
    <w:semiHidden/>
    <w:rsid w:val="00EF692A"/>
    <w:rPr>
      <w:color w:val="808080"/>
    </w:rPr>
  </w:style>
  <w:style w:type="paragraph" w:styleId="ListParagraph">
    <w:name w:val="List Paragraph"/>
    <w:basedOn w:val="Normal"/>
    <w:uiPriority w:val="34"/>
    <w:qFormat/>
    <w:rsid w:val="001E6735"/>
    <w:pPr>
      <w:spacing w:after="120" w:line="276" w:lineRule="auto"/>
      <w:ind w:left="720"/>
      <w:contextualSpacing/>
    </w:pPr>
    <w:rPr>
      <w:rFonts w:asciiTheme="minorHAnsi" w:eastAsiaTheme="minorHAnsi" w:hAnsiTheme="minorHAnsi" w:cstheme="minorBidi"/>
      <w:color w:val="687170" w:themeColor="text2"/>
      <w:lang w:val="en-US" w:eastAsia="en-US"/>
    </w:rPr>
  </w:style>
  <w:style w:type="paragraph" w:customStyle="1" w:styleId="Title1">
    <w:name w:val="Title 1"/>
    <w:basedOn w:val="Normal"/>
    <w:link w:val="Title1Char"/>
    <w:qFormat/>
    <w:rsid w:val="000A72FC"/>
    <w:pPr>
      <w:spacing w:after="120" w:line="276" w:lineRule="auto"/>
      <w:ind w:left="0"/>
    </w:pPr>
    <w:rPr>
      <w:rFonts w:asciiTheme="minorHAnsi" w:eastAsiaTheme="minorHAnsi" w:hAnsiTheme="minorHAnsi" w:cs="Arial"/>
      <w:color w:val="124191" w:themeColor="background1"/>
      <w:sz w:val="44"/>
      <w:szCs w:val="44"/>
      <w:lang w:val="en-US" w:eastAsia="en-US"/>
    </w:rPr>
  </w:style>
  <w:style w:type="character" w:customStyle="1" w:styleId="Title1Char">
    <w:name w:val="Title 1 Char"/>
    <w:basedOn w:val="DefaultParagraphFont"/>
    <w:link w:val="Title1"/>
    <w:rsid w:val="000A72FC"/>
    <w:rPr>
      <w:rFonts w:asciiTheme="minorHAnsi" w:hAnsiTheme="minorHAnsi" w:cs="Arial"/>
      <w:color w:val="124191" w:themeColor="background1"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26CE4"/>
    <w:pPr>
      <w:tabs>
        <w:tab w:val="right" w:leader="dot" w:pos="9356"/>
      </w:tabs>
      <w:spacing w:after="100" w:line="276" w:lineRule="auto"/>
      <w:ind w:left="681" w:hanging="397"/>
    </w:pPr>
    <w:rPr>
      <w:rFonts w:asciiTheme="minorHAnsi" w:eastAsiaTheme="minorHAnsi" w:hAnsiTheme="minorHAnsi" w:cstheme="minorBidi"/>
      <w:color w:val="687170" w:themeColor="text2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B7D8E"/>
    <w:rPr>
      <w:rFonts w:asciiTheme="minorHAnsi" w:hAnsiTheme="minorHAnsi"/>
      <w:color w:val="124191" w:themeColor="background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rsid w:val="00C32ACD"/>
    <w:pPr>
      <w:spacing w:after="300"/>
      <w:ind w:left="0"/>
      <w:contextualSpacing/>
    </w:pPr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32ACD"/>
    <w:rPr>
      <w:rFonts w:ascii="Nokia Pure Headline Light" w:eastAsiaTheme="majorEastAsia" w:hAnsi="Nokia Pure Headline Light" w:cstheme="majorBidi"/>
      <w:color w:val="124191" w:themeColor="background1"/>
      <w:spacing w:val="5"/>
      <w:kern w:val="28"/>
      <w:sz w:val="44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C32ACD"/>
    <w:pPr>
      <w:numPr>
        <w:ilvl w:val="1"/>
      </w:numPr>
      <w:spacing w:after="120" w:line="276" w:lineRule="auto"/>
      <w:ind w:left="1106"/>
    </w:pPr>
    <w:rPr>
      <w:rFonts w:asciiTheme="majorHAnsi" w:eastAsiaTheme="majorEastAsia" w:hAnsiTheme="majorHAnsi" w:cstheme="majorBidi"/>
      <w:i/>
      <w:iCs/>
      <w:color w:val="687170" w:themeColor="text2"/>
      <w:spacing w:val="15"/>
      <w:sz w:val="24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32ACD"/>
    <w:rPr>
      <w:rFonts w:asciiTheme="majorHAnsi" w:eastAsiaTheme="majorEastAsia" w:hAnsiTheme="majorHAnsi" w:cstheme="majorBidi"/>
      <w:i/>
      <w:iCs/>
      <w:spacing w:val="15"/>
      <w:sz w:val="24"/>
      <w:szCs w:val="24"/>
      <w:lang w:val="en-US"/>
    </w:rPr>
  </w:style>
  <w:style w:type="character" w:styleId="SubtleEmphasis">
    <w:name w:val="Subtle Emphasis"/>
    <w:basedOn w:val="DefaultParagraphFont"/>
    <w:uiPriority w:val="19"/>
    <w:rsid w:val="001E6735"/>
    <w:rPr>
      <w:rFonts w:asciiTheme="minorHAnsi" w:hAnsiTheme="minorHAnsi"/>
      <w:i/>
      <w:iCs/>
      <w:color w:val="687170" w:themeColor="text2"/>
    </w:rPr>
  </w:style>
  <w:style w:type="character" w:styleId="Emphasis">
    <w:name w:val="Emphasis"/>
    <w:basedOn w:val="DefaultParagraphFont"/>
    <w:uiPriority w:val="20"/>
    <w:rsid w:val="001E6735"/>
    <w:rPr>
      <w:rFonts w:asciiTheme="minorHAnsi" w:hAnsiTheme="minorHAnsi"/>
      <w:i/>
      <w:iCs/>
    </w:rPr>
  </w:style>
  <w:style w:type="character" w:styleId="IntenseEmphasis">
    <w:name w:val="Intense Emphasis"/>
    <w:basedOn w:val="DefaultParagraphFont"/>
    <w:uiPriority w:val="21"/>
    <w:rsid w:val="001E6735"/>
    <w:rPr>
      <w:rFonts w:asciiTheme="minorHAnsi" w:hAnsiTheme="minorHAnsi"/>
      <w:b/>
      <w:bCs/>
      <w:i/>
      <w:iCs/>
      <w:color w:val="687170" w:themeColor="text2"/>
    </w:rPr>
  </w:style>
  <w:style w:type="character" w:styleId="Strong">
    <w:name w:val="Strong"/>
    <w:basedOn w:val="DefaultParagraphFont"/>
    <w:uiPriority w:val="22"/>
    <w:rsid w:val="001E6735"/>
    <w:rPr>
      <w:rFonts w:asciiTheme="minorHAnsi" w:hAnsiTheme="minorHAnsi"/>
      <w:b/>
      <w:bCs/>
    </w:rPr>
  </w:style>
  <w:style w:type="paragraph" w:styleId="Quote">
    <w:name w:val="Quote"/>
    <w:basedOn w:val="Normal"/>
    <w:next w:val="Normal"/>
    <w:link w:val="QuoteChar"/>
    <w:uiPriority w:val="29"/>
    <w:rsid w:val="00583ECE"/>
    <w:pPr>
      <w:spacing w:after="120" w:line="276" w:lineRule="auto"/>
      <w:ind w:left="0"/>
    </w:pPr>
    <w:rPr>
      <w:rFonts w:asciiTheme="minorHAnsi" w:eastAsiaTheme="minorHAnsi" w:hAnsiTheme="minorHAnsi" w:cstheme="minorBidi"/>
      <w:i/>
      <w:iCs/>
      <w:color w:val="687170" w:themeColor="text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583ECE"/>
    <w:rPr>
      <w:rFonts w:ascii="Nokia Pure Text DFLT" w:hAnsi="Nokia Pure Text DFLT"/>
      <w:i/>
      <w:iCs/>
      <w:color w:val="687170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rsid w:val="001E6735"/>
    <w:pPr>
      <w:pBdr>
        <w:bottom w:val="single" w:sz="4" w:space="4" w:color="00C9FF" w:themeColor="accent1"/>
      </w:pBdr>
      <w:spacing w:before="200" w:after="280" w:line="276" w:lineRule="auto"/>
      <w:ind w:left="936" w:right="936"/>
    </w:pPr>
    <w:rPr>
      <w:rFonts w:asciiTheme="minorHAnsi" w:eastAsiaTheme="minorHAnsi" w:hAnsiTheme="minorHAnsi" w:cstheme="minorBidi"/>
      <w:b/>
      <w:bCs/>
      <w:i/>
      <w:iCs/>
      <w:color w:val="687170" w:themeColor="text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735"/>
    <w:rPr>
      <w:rFonts w:asciiTheme="minorHAnsi" w:hAnsiTheme="minorHAnsi"/>
      <w:b/>
      <w:bCs/>
      <w:i/>
      <w:iCs/>
    </w:rPr>
  </w:style>
  <w:style w:type="character" w:styleId="SubtleReference">
    <w:name w:val="Subtle Reference"/>
    <w:basedOn w:val="DefaultParagraphFont"/>
    <w:uiPriority w:val="31"/>
    <w:rsid w:val="001E6735"/>
    <w:rPr>
      <w:rFonts w:asciiTheme="minorHAnsi" w:hAnsiTheme="minorHAnsi"/>
      <w:smallCaps/>
      <w:color w:val="687170" w:themeColor="text2"/>
      <w:u w:val="single"/>
    </w:rPr>
  </w:style>
  <w:style w:type="character" w:styleId="IntenseReference">
    <w:name w:val="Intense Reference"/>
    <w:basedOn w:val="DefaultParagraphFont"/>
    <w:uiPriority w:val="32"/>
    <w:rsid w:val="00522991"/>
    <w:rPr>
      <w:rFonts w:asciiTheme="minorHAnsi" w:hAnsiTheme="minorHAnsi"/>
      <w:b/>
      <w:bCs/>
      <w:smallCaps/>
      <w:color w:val="687170" w:themeColor="text2"/>
      <w:spacing w:val="5"/>
      <w:u w:val="single"/>
    </w:rPr>
  </w:style>
  <w:style w:type="character" w:styleId="BookTitle">
    <w:name w:val="Book Title"/>
    <w:basedOn w:val="DefaultParagraphFont"/>
    <w:uiPriority w:val="33"/>
    <w:rsid w:val="001E6735"/>
    <w:rPr>
      <w:rFonts w:asciiTheme="minorHAnsi" w:hAnsiTheme="minorHAnsi"/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A72FC"/>
    <w:pPr>
      <w:numPr>
        <w:numId w:val="0"/>
      </w:numPr>
      <w:spacing w:after="0" w:line="259" w:lineRule="auto"/>
      <w:outlineLvl w:val="9"/>
    </w:pPr>
    <w:rPr>
      <w:bCs w:val="0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026CE4"/>
    <w:pPr>
      <w:tabs>
        <w:tab w:val="right" w:leader="dot" w:pos="9356"/>
      </w:tabs>
      <w:spacing w:after="100"/>
      <w:ind w:left="1077" w:hanging="510"/>
    </w:pPr>
    <w:rPr>
      <w:rFonts w:asciiTheme="minorHAnsi" w:eastAsiaTheme="minorHAnsi" w:hAnsiTheme="minorHAnsi" w:cstheme="minorBidi"/>
      <w:color w:val="687170" w:themeColor="text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32ACD"/>
    <w:rPr>
      <w:rFonts w:asciiTheme="majorHAnsi" w:eastAsiaTheme="majorEastAsia" w:hAnsiTheme="majorHAnsi" w:cstheme="majorBidi"/>
      <w:i/>
      <w:iCs/>
      <w:color w:val="124191" w:themeColor="background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99"/>
    <w:rPr>
      <w:rFonts w:asciiTheme="majorHAnsi" w:eastAsiaTheme="majorEastAsia" w:hAnsiTheme="majorHAnsi" w:cstheme="majorBidi"/>
      <w:color w:val="0096BF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99"/>
    <w:rPr>
      <w:rFonts w:asciiTheme="majorHAnsi" w:eastAsiaTheme="majorEastAsia" w:hAnsiTheme="majorHAnsi" w:cstheme="majorBidi"/>
      <w:color w:val="00647F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99"/>
    <w:rPr>
      <w:rFonts w:asciiTheme="majorHAnsi" w:eastAsiaTheme="majorEastAsia" w:hAnsiTheme="majorHAnsi" w:cstheme="majorBidi"/>
      <w:i/>
      <w:iCs/>
      <w:color w:val="00647F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99"/>
    <w:rPr>
      <w:rFonts w:asciiTheme="majorHAnsi" w:eastAsiaTheme="majorEastAsia" w:hAnsiTheme="majorHAnsi" w:cstheme="majorBidi"/>
      <w:color w:val="FFFFFF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99"/>
    <w:rPr>
      <w:rFonts w:asciiTheme="majorHAnsi" w:eastAsiaTheme="majorEastAsia" w:hAnsiTheme="majorHAnsi" w:cstheme="majorBidi"/>
      <w:i/>
      <w:iCs/>
      <w:color w:val="FFFFFF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C32ACD"/>
    <w:rPr>
      <w:rFonts w:asciiTheme="minorHAnsi" w:hAnsiTheme="minorHAnsi"/>
    </w:rPr>
  </w:style>
  <w:style w:type="paragraph" w:styleId="NormalWeb">
    <w:name w:val="Normal (Web)"/>
    <w:basedOn w:val="Normal"/>
    <w:uiPriority w:val="99"/>
    <w:semiHidden/>
    <w:unhideWhenUsed/>
    <w:rsid w:val="00CE11C5"/>
    <w:pPr>
      <w:spacing w:before="100" w:beforeAutospacing="1" w:after="100" w:afterAutospacing="1"/>
      <w:ind w:left="0"/>
    </w:pPr>
    <w:rPr>
      <w:rFonts w:ascii="Times New Roman" w:hAnsi="Times New Roman"/>
      <w:color w:val="auto"/>
      <w:sz w:val="24"/>
      <w:szCs w:val="24"/>
      <w:lang w:val="en-US"/>
    </w:rPr>
  </w:style>
  <w:style w:type="paragraph" w:customStyle="1" w:styleId="Figuretitle">
    <w:name w:val="Figure title"/>
    <w:basedOn w:val="Title1"/>
    <w:qFormat/>
    <w:rsid w:val="00D73AD0"/>
    <w:rPr>
      <w:rFonts w:asciiTheme="majorHAnsi" w:hAnsiTheme="majorHAnsi"/>
    </w:rPr>
  </w:style>
  <w:style w:type="paragraph" w:customStyle="1" w:styleId="Tabletitle">
    <w:name w:val="Table title"/>
    <w:basedOn w:val="Title1"/>
    <w:qFormat/>
    <w:rsid w:val="00D73AD0"/>
    <w:rPr>
      <w:rFonts w:asciiTheme="majorHAnsi" w:hAnsiTheme="majorHAnsi"/>
    </w:rPr>
  </w:style>
  <w:style w:type="paragraph" w:customStyle="1" w:styleId="11BodyText">
    <w:name w:val="11 BodyText"/>
    <w:aliases w:val="Block_Text,b,np"/>
    <w:basedOn w:val="00BodyText"/>
    <w:link w:val="11BodyTextChar"/>
    <w:rsid w:val="00577F54"/>
    <w:pPr>
      <w:ind w:left="1298"/>
    </w:pPr>
  </w:style>
  <w:style w:type="paragraph" w:customStyle="1" w:styleId="00BodyText">
    <w:name w:val="00 BodyText"/>
    <w:basedOn w:val="Normal"/>
    <w:rsid w:val="00577F54"/>
    <w:pPr>
      <w:spacing w:after="220"/>
      <w:ind w:left="0"/>
    </w:pPr>
    <w:rPr>
      <w:color w:val="auto"/>
      <w:szCs w:val="20"/>
      <w:lang w:val="en-US" w:eastAsia="en-US"/>
    </w:rPr>
  </w:style>
  <w:style w:type="paragraph" w:customStyle="1" w:styleId="para1">
    <w:name w:val="para:1"/>
    <w:basedOn w:val="Normal"/>
    <w:rsid w:val="00577F54"/>
    <w:pPr>
      <w:spacing w:after="0"/>
      <w:ind w:left="1191"/>
    </w:pPr>
    <w:rPr>
      <w:color w:val="auto"/>
      <w:szCs w:val="20"/>
      <w:lang w:val="en-US" w:eastAsia="en-US"/>
    </w:rPr>
  </w:style>
  <w:style w:type="paragraph" w:customStyle="1" w:styleId="Subtitle1">
    <w:name w:val="Subtitle1"/>
    <w:basedOn w:val="para1"/>
    <w:rsid w:val="00577F54"/>
    <w:pPr>
      <w:ind w:left="0"/>
      <w:jc w:val="center"/>
    </w:pPr>
  </w:style>
  <w:style w:type="paragraph" w:customStyle="1" w:styleId="TableText">
    <w:name w:val="Table Text"/>
    <w:basedOn w:val="Normal"/>
    <w:rsid w:val="00577F54"/>
    <w:pPr>
      <w:keepLines/>
      <w:spacing w:after="0"/>
      <w:ind w:left="0"/>
    </w:pPr>
    <w:rPr>
      <w:rFonts w:ascii="Book Antiqua" w:hAnsi="Book Antiqua"/>
      <w:color w:val="auto"/>
      <w:sz w:val="16"/>
      <w:szCs w:val="20"/>
      <w:lang w:val="en-IE" w:eastAsia="en-US"/>
    </w:rPr>
  </w:style>
  <w:style w:type="paragraph" w:customStyle="1" w:styleId="TableTitle0">
    <w:name w:val="Table Title"/>
    <w:basedOn w:val="TableText"/>
    <w:next w:val="TableText"/>
    <w:autoRedefine/>
    <w:rsid w:val="00577F54"/>
    <w:pPr>
      <w:widowControl w:val="0"/>
      <w:tabs>
        <w:tab w:val="left" w:pos="397"/>
      </w:tabs>
      <w:spacing w:before="40" w:after="40"/>
    </w:pPr>
    <w:rPr>
      <w:rFonts w:ascii="Rotis Sans Serif for Nokia" w:hAnsi="Rotis Sans Serif for Nokia"/>
      <w:b/>
      <w:color w:val="FFFFFF"/>
      <w:sz w:val="22"/>
      <w:lang w:val="en-US"/>
    </w:rPr>
  </w:style>
  <w:style w:type="character" w:customStyle="1" w:styleId="11BodyTextChar">
    <w:name w:val="11 BodyText Char"/>
    <w:basedOn w:val="DefaultParagraphFont"/>
    <w:link w:val="11BodyText"/>
    <w:rsid w:val="00577F54"/>
    <w:rPr>
      <w:rFonts w:ascii="Arial" w:eastAsia="Times New Roman" w:hAnsi="Arial" w:cs="Times New Roman"/>
      <w:color w:val="auto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8038A"/>
    <w:rPr>
      <w:color w:val="124191" w:themeColor="followedHyperlink"/>
      <w:u w:val="single"/>
    </w:rPr>
  </w:style>
  <w:style w:type="paragraph" w:customStyle="1" w:styleId="FigureCaptionAuto">
    <w:name w:val="*Figure Caption Auto#"/>
    <w:basedOn w:val="Normal"/>
    <w:next w:val="Normal"/>
    <w:link w:val="FigureCaptionAutoChar"/>
    <w:uiPriority w:val="99"/>
    <w:qFormat/>
    <w:rsid w:val="00300E97"/>
    <w:pPr>
      <w:keepNext/>
      <w:numPr>
        <w:numId w:val="3"/>
      </w:numPr>
      <w:spacing w:after="120"/>
    </w:pPr>
    <w:rPr>
      <w:rFonts w:ascii="Times New Roman" w:hAnsi="Times New Roman"/>
      <w:b/>
      <w:color w:val="auto"/>
      <w:lang w:eastAsia="en-US"/>
    </w:rPr>
  </w:style>
  <w:style w:type="character" w:customStyle="1" w:styleId="FigureCaptionAutoChar">
    <w:name w:val="*Figure Caption Auto# Char"/>
    <w:link w:val="FigureCaptionAuto"/>
    <w:uiPriority w:val="99"/>
    <w:locked/>
    <w:rsid w:val="00300E97"/>
    <w:rPr>
      <w:rFonts w:ascii="Times New Roman" w:eastAsia="Times New Roman" w:hAnsi="Times New Roman" w:cs="Times New Roman"/>
      <w:b/>
      <w:color w:val="auto"/>
    </w:rPr>
  </w:style>
  <w:style w:type="paragraph" w:customStyle="1" w:styleId="BodyText">
    <w:name w:val="*Body Text"/>
    <w:basedOn w:val="Normal"/>
    <w:link w:val="BodyTextZchn"/>
    <w:qFormat/>
    <w:rsid w:val="007A1B37"/>
    <w:pPr>
      <w:spacing w:after="120"/>
      <w:ind w:left="450"/>
    </w:pPr>
    <w:rPr>
      <w:color w:val="000000"/>
      <w:szCs w:val="20"/>
      <w:lang w:val="en-US"/>
    </w:rPr>
  </w:style>
  <w:style w:type="character" w:customStyle="1" w:styleId="BodyTextZchn">
    <w:name w:val="*Body Text Zchn"/>
    <w:basedOn w:val="DefaultParagraphFont"/>
    <w:link w:val="BodyText"/>
    <w:locked/>
    <w:rsid w:val="007A1B37"/>
    <w:rPr>
      <w:rFonts w:ascii="Arial" w:eastAsia="Times New Roman" w:hAnsi="Arial" w:cs="Times New Roman"/>
      <w:color w:val="000000"/>
      <w:sz w:val="20"/>
      <w:szCs w:val="20"/>
      <w:lang w:val="en-US" w:eastAsia="en-GB"/>
    </w:rPr>
  </w:style>
  <w:style w:type="paragraph" w:customStyle="1" w:styleId="Default">
    <w:name w:val="Default"/>
    <w:rsid w:val="004A1BEE"/>
    <w:pPr>
      <w:autoSpaceDE w:val="0"/>
      <w:autoSpaceDN w:val="0"/>
      <w:adjustRightInd w:val="0"/>
      <w:spacing w:after="0" w:line="240" w:lineRule="auto"/>
    </w:pPr>
    <w:rPr>
      <w:rFonts w:ascii="HP Simplified" w:hAnsi="HP Simplified" w:cs="HP Simplified"/>
      <w:color w:val="000000"/>
      <w:sz w:val="24"/>
      <w:szCs w:val="24"/>
      <w:lang w:val="en-US"/>
    </w:rPr>
  </w:style>
  <w:style w:type="paragraph" w:customStyle="1" w:styleId="NSN-021NormalAltN">
    <w:name w:val="#NSN-021 Normal [Alt+N]"/>
    <w:rsid w:val="006474E3"/>
    <w:pPr>
      <w:spacing w:after="100" w:afterAutospacing="1" w:line="240" w:lineRule="auto"/>
      <w:ind w:left="1106"/>
    </w:pPr>
    <w:rPr>
      <w:rFonts w:ascii="Arial" w:eastAsia="Times New Roman" w:hAnsi="Arial" w:cs="Arial"/>
      <w:color w:val="auto"/>
      <w:kern w:val="28"/>
      <w:lang w:val="en-US" w:eastAsia="de-DE"/>
    </w:rPr>
  </w:style>
  <w:style w:type="paragraph" w:customStyle="1" w:styleId="BPGLOCont2">
    <w:name w:val="BPGLO Cont 2"/>
    <w:basedOn w:val="Normal"/>
    <w:next w:val="BodyText0"/>
    <w:rsid w:val="00732BAE"/>
    <w:pPr>
      <w:tabs>
        <w:tab w:val="left" w:pos="720"/>
      </w:tabs>
      <w:ind w:left="720"/>
      <w:jc w:val="both"/>
    </w:pPr>
    <w:rPr>
      <w:rFonts w:ascii="Times New Roman" w:hAnsi="Times New Roman"/>
      <w:color w:val="auto"/>
      <w:sz w:val="24"/>
      <w:szCs w:val="24"/>
      <w:lang w:val="en-US" w:eastAsia="en-US"/>
    </w:rPr>
  </w:style>
  <w:style w:type="paragraph" w:styleId="BodyText0">
    <w:name w:val="Body Text"/>
    <w:basedOn w:val="Normal"/>
    <w:link w:val="BodyTextChar"/>
    <w:uiPriority w:val="99"/>
    <w:semiHidden/>
    <w:unhideWhenUsed/>
    <w:rsid w:val="00732BAE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732BAE"/>
    <w:rPr>
      <w:rFonts w:ascii="Arial" w:eastAsia="Times New Roman" w:hAnsi="Arial" w:cs="Times New Roman"/>
      <w:color w:val="68857A"/>
      <w:lang w:eastAsia="en-GB"/>
    </w:rPr>
  </w:style>
  <w:style w:type="paragraph" w:customStyle="1" w:styleId="Bulletwithtext4">
    <w:name w:val="Bullet with text 4"/>
    <w:basedOn w:val="Normal"/>
    <w:rsid w:val="00717538"/>
    <w:pPr>
      <w:numPr>
        <w:numId w:val="18"/>
      </w:numPr>
      <w:spacing w:after="0"/>
    </w:pPr>
    <w:rPr>
      <w:rFonts w:ascii="HP Simplified" w:hAnsi="HP Simplified"/>
      <w:color w:val="auto"/>
      <w:szCs w:val="20"/>
      <w:lang w:val="en-US" w:eastAsia="en-US"/>
    </w:rPr>
  </w:style>
  <w:style w:type="paragraph" w:customStyle="1" w:styleId="RMTableBullet">
    <w:name w:val="RM_Table_Bullet"/>
    <w:basedOn w:val="Bulletwithtext4"/>
    <w:next w:val="Normal"/>
    <w:rsid w:val="00717538"/>
    <w:pPr>
      <w:tabs>
        <w:tab w:val="clear" w:pos="1440"/>
        <w:tab w:val="left" w:pos="567"/>
      </w:tabs>
      <w:ind w:left="568" w:hanging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9881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6300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7298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9931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01384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218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7005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1399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7170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226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4620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5975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489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338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023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485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7713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89105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256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71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4226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876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599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64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650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3764">
          <w:marLeft w:val="8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442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053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092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2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19097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2606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21645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83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656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4631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8689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780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03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2970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840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6557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4483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923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402">
          <w:marLeft w:val="360"/>
          <w:marRight w:val="0"/>
          <w:marTop w:val="108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738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8714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3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96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52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21018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95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407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5839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1806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286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9909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7949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1672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064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0135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924">
          <w:marLeft w:val="13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751">
          <w:marLeft w:val="76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0519">
          <w:marLeft w:val="76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6556">
          <w:marLeft w:val="76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894">
          <w:marLeft w:val="76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20">
          <w:marLeft w:val="76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62903">
          <w:marLeft w:val="763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646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4898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8953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983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02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1046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2397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700">
          <w:marLeft w:val="13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3204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4569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180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2362">
          <w:marLeft w:val="8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ev.aflix.tv/admin/viewershipdashboard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dev.aflix.tv/admin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dev.aflix.tv/admin/trackrevenu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SN_Office_Templates\Nokia%20Word%20Templates\NET_Generic_Word_Doc_A4_Arial_v53.dotx" TargetMode="External"/></Relationships>
</file>

<file path=word/theme/theme1.xml><?xml version="1.0" encoding="utf-8"?>
<a:theme xmlns:a="http://schemas.openxmlformats.org/drawingml/2006/main" name="Office Theme">
  <a:themeElements>
    <a:clrScheme name="Nokia v2">
      <a:dk1>
        <a:srgbClr val="FFFFFF"/>
      </a:dk1>
      <a:lt1>
        <a:srgbClr val="124191"/>
      </a:lt1>
      <a:dk2>
        <a:srgbClr val="687170"/>
      </a:dk2>
      <a:lt2>
        <a:srgbClr val="FFFFFF"/>
      </a:lt2>
      <a:accent1>
        <a:srgbClr val="00C9FF"/>
      </a:accent1>
      <a:accent2>
        <a:srgbClr val="00C9FF"/>
      </a:accent2>
      <a:accent3>
        <a:srgbClr val="00C9FF"/>
      </a:accent3>
      <a:accent4>
        <a:srgbClr val="A8BBC0"/>
      </a:accent4>
      <a:accent5>
        <a:srgbClr val="A8BBC0"/>
      </a:accent5>
      <a:accent6>
        <a:srgbClr val="D8D9DA"/>
      </a:accent6>
      <a:hlink>
        <a:srgbClr val="124191"/>
      </a:hlink>
      <a:folHlink>
        <a:srgbClr val="124191"/>
      </a:folHlink>
    </a:clrScheme>
    <a:fontScheme name="Nokia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D7D68BB050324F89112CA8C5BDF9D7" ma:contentTypeVersion="2" ma:contentTypeDescription="Create a new document." ma:contentTypeScope="" ma:versionID="d16221ece0f87a363d2d3342cca32970">
  <xsd:schema xmlns:xsd="http://www.w3.org/2001/XMLSchema" xmlns:xs="http://www.w3.org/2001/XMLSchema" xmlns:p="http://schemas.microsoft.com/office/2006/metadata/properties" xmlns:ns2="http://schemas.microsoft.com/sharepoint/v4" xmlns:ns3="11ed3f3b-b92c-429f-86d6-94d34ca5ac04" targetNamespace="http://schemas.microsoft.com/office/2006/metadata/properties" ma:root="true" ma:fieldsID="8260c75ac5bcdd92cf888b70fb34ffae" ns2:_="" ns3:_="">
    <xsd:import namespace="http://schemas.microsoft.com/sharepoint/v4"/>
    <xsd:import namespace="11ed3f3b-b92c-429f-86d6-94d34ca5ac04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ed3f3b-b92c-429f-86d6-94d34ca5ac04" elementFormDefault="qualified">
    <xsd:import namespace="http://schemas.microsoft.com/office/2006/documentManagement/types"/>
    <xsd:import namespace="http://schemas.microsoft.com/office/infopath/2007/PartnerControls"/>
    <xsd:element name="Description0" ma:index="9" nillable="true" ma:displayName="Description" ma:internalName="Description0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11ed3f3b-b92c-429f-86d6-94d34ca5ac0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C2922-18F8-4083-9E78-D433B4890E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1ed3f3b-b92c-429f-86d6-94d34ca5ac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DE6245-BC90-4A30-A97E-2B19853AED04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1ed3f3b-b92c-429f-86d6-94d34ca5ac04"/>
  </ds:schemaRefs>
</ds:datastoreItem>
</file>

<file path=customXml/itemProps3.xml><?xml version="1.0" encoding="utf-8"?>
<ds:datastoreItem xmlns:ds="http://schemas.openxmlformats.org/officeDocument/2006/customXml" ds:itemID="{59A73CCB-098E-4B04-9839-C8D97EE8B88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2057A0-7CC6-422D-A3B3-7125960C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NET_Generic_Word_Doc_A4_Arial_v53.dotx</Template>
  <TotalTime>1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Arsar Sehuallaudeen</dc:creator>
  <cp:keywords/>
  <dc:description/>
  <cp:lastModifiedBy>Sehuallaudeen, Mohamed Arsar</cp:lastModifiedBy>
  <cp:revision>3</cp:revision>
  <cp:lastPrinted>2017-10-23T06:08:00Z</cp:lastPrinted>
  <dcterms:created xsi:type="dcterms:W3CDTF">2017-12-11T03:03:00Z</dcterms:created>
  <dcterms:modified xsi:type="dcterms:W3CDTF">2017-12-11T03:05:00Z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0x01010091D7D68BB050324F89112CA8C5BDF9D7</vt:lpwstr>
  </property>
</Properties>
</file>